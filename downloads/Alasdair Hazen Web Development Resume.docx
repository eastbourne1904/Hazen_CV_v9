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CF7F314" w14:textId="77777777" w:rsidTr="00E20943">
        <w:trPr>
          <w:trHeight w:val="2744"/>
        </w:trPr>
        <w:tc>
          <w:tcPr>
            <w:tcW w:w="3600" w:type="dxa"/>
            <w:vAlign w:val="bottom"/>
          </w:tcPr>
          <w:p w14:paraId="5BD646B5" w14:textId="23CC9111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F6E125" wp14:editId="7AACB49B">
                      <wp:extent cx="1846749" cy="1799179"/>
                      <wp:effectExtent l="19050" t="19050" r="39370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6749" cy="1799179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84558E8" id="Oval 2" o:spid="_x0000_s1026" alt="Title: Professional Headshot of Man" style="width:145.4pt;height:1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6636E0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F8138C4" w14:textId="0C83B594" w:rsidR="001B2ABD" w:rsidRDefault="003E5FD7" w:rsidP="001B2ABD">
            <w:pPr>
              <w:pStyle w:val="Title"/>
            </w:pPr>
            <w:r>
              <w:t>Alasdair Hazen</w:t>
            </w:r>
          </w:p>
          <w:p w14:paraId="4B6BADD0" w14:textId="579D8AEF" w:rsidR="001B2ABD" w:rsidRDefault="003E5FD7" w:rsidP="001B2ABD">
            <w:pPr>
              <w:pStyle w:val="Subtitle"/>
            </w:pPr>
            <w:r w:rsidRPr="00134CF2">
              <w:rPr>
                <w:spacing w:val="1"/>
                <w:w w:val="54"/>
              </w:rPr>
              <w:t>Full Stack Web Develope</w:t>
            </w:r>
            <w:r w:rsidRPr="00134CF2">
              <w:rPr>
                <w:spacing w:val="20"/>
                <w:w w:val="54"/>
              </w:rPr>
              <w:t>r</w:t>
            </w:r>
          </w:p>
        </w:tc>
      </w:tr>
      <w:tr w:rsidR="003E5FD7" w14:paraId="3985F670" w14:textId="77777777" w:rsidTr="00E20943">
        <w:tc>
          <w:tcPr>
            <w:tcW w:w="3600" w:type="dxa"/>
          </w:tcPr>
          <w:sdt>
            <w:sdtPr>
              <w:id w:val="-1711873194"/>
              <w:placeholder>
                <w:docPart w:val="34F0A6B5DC7143BBA4E65B3D95E0A000"/>
              </w:placeholder>
              <w:temporary/>
              <w:showingPlcHdr/>
              <w15:appearance w15:val="hidden"/>
            </w:sdtPr>
            <w:sdtEndPr/>
            <w:sdtContent>
              <w:p w14:paraId="4F354365" w14:textId="77777777" w:rsidR="003E5FD7" w:rsidRDefault="003E5FD7" w:rsidP="003E5FD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1D67537" w14:textId="77777777" w:rsidR="001900FA" w:rsidRDefault="00597B61" w:rsidP="003E5FD7">
            <w:r>
              <w:t>More than 15 years IT experience</w:t>
            </w:r>
            <w:r w:rsidR="00F266AC">
              <w:t xml:space="preserve">, with over 5 years technical support and customer facing. </w:t>
            </w:r>
            <w:r w:rsidR="003E5FD7" w:rsidRPr="001900FA">
              <w:rPr>
                <w:b/>
                <w:bCs/>
              </w:rPr>
              <w:t>Recently re-tooled</w:t>
            </w:r>
            <w:r w:rsidR="00740022" w:rsidRPr="001900FA">
              <w:rPr>
                <w:b/>
                <w:bCs/>
              </w:rPr>
              <w:t xml:space="preserve"> as</w:t>
            </w:r>
            <w:r w:rsidR="003E5FD7" w:rsidRPr="001900FA">
              <w:rPr>
                <w:b/>
                <w:bCs/>
              </w:rPr>
              <w:t xml:space="preserve"> Full Stack Web Developer</w:t>
            </w:r>
            <w:r w:rsidR="00740022">
              <w:t>, but my skills can be applied to any IT position</w:t>
            </w:r>
            <w:r w:rsidR="003C18D4">
              <w:t xml:space="preserve">. </w:t>
            </w:r>
          </w:p>
          <w:p w14:paraId="431E8131" w14:textId="585C8E93" w:rsidR="00275F9C" w:rsidRDefault="00275F9C" w:rsidP="003E5FD7">
            <w:r>
              <w:t xml:space="preserve"> </w:t>
            </w:r>
          </w:p>
          <w:p w14:paraId="08922304" w14:textId="5DB07433" w:rsidR="005E6425" w:rsidRPr="001900FA" w:rsidRDefault="005E6425" w:rsidP="003E5FD7">
            <w:pPr>
              <w:rPr>
                <w:sz w:val="14"/>
                <w:szCs w:val="18"/>
              </w:rPr>
            </w:pPr>
            <w:r w:rsidRPr="001900FA">
              <w:rPr>
                <w:sz w:val="14"/>
                <w:szCs w:val="18"/>
              </w:rPr>
              <w:t>B</w:t>
            </w:r>
            <w:r w:rsidR="00FA025E" w:rsidRPr="001900FA">
              <w:rPr>
                <w:sz w:val="14"/>
                <w:szCs w:val="18"/>
              </w:rPr>
              <w:t>irth Date</w:t>
            </w:r>
            <w:r w:rsidRPr="001900FA">
              <w:rPr>
                <w:sz w:val="14"/>
                <w:szCs w:val="18"/>
              </w:rPr>
              <w:t>: 30 Apr</w:t>
            </w:r>
          </w:p>
          <w:p w14:paraId="76D871B8" w14:textId="0CE7804A" w:rsidR="005E6425" w:rsidRPr="001900FA" w:rsidRDefault="005E6425" w:rsidP="003E5FD7">
            <w:pPr>
              <w:rPr>
                <w:sz w:val="14"/>
                <w:szCs w:val="18"/>
              </w:rPr>
            </w:pPr>
            <w:r w:rsidRPr="001900FA">
              <w:rPr>
                <w:sz w:val="14"/>
                <w:szCs w:val="18"/>
              </w:rPr>
              <w:t>Status: Married</w:t>
            </w:r>
          </w:p>
          <w:p w14:paraId="06AAF557" w14:textId="17BD8BFF" w:rsidR="005E6425" w:rsidRPr="001900FA" w:rsidRDefault="005E6425" w:rsidP="003E5FD7">
            <w:pPr>
              <w:rPr>
                <w:sz w:val="14"/>
                <w:szCs w:val="18"/>
              </w:rPr>
            </w:pPr>
            <w:r w:rsidRPr="001900FA">
              <w:rPr>
                <w:sz w:val="14"/>
                <w:szCs w:val="18"/>
              </w:rPr>
              <w:t>Vet</w:t>
            </w:r>
            <w:r w:rsidR="00FA025E" w:rsidRPr="001900FA">
              <w:rPr>
                <w:sz w:val="14"/>
                <w:szCs w:val="18"/>
              </w:rPr>
              <w:t>eran</w:t>
            </w:r>
            <w:r w:rsidRPr="001900FA">
              <w:rPr>
                <w:sz w:val="14"/>
                <w:szCs w:val="18"/>
              </w:rPr>
              <w:t>: No</w:t>
            </w:r>
          </w:p>
          <w:p w14:paraId="16675D8D" w14:textId="5D30FA46" w:rsidR="005E6425" w:rsidRPr="001900FA" w:rsidRDefault="005E6425" w:rsidP="003E5FD7">
            <w:pPr>
              <w:rPr>
                <w:sz w:val="14"/>
                <w:szCs w:val="18"/>
              </w:rPr>
            </w:pPr>
            <w:r w:rsidRPr="001900FA">
              <w:rPr>
                <w:sz w:val="14"/>
                <w:szCs w:val="18"/>
              </w:rPr>
              <w:t>Disabled: No</w:t>
            </w:r>
          </w:p>
          <w:p w14:paraId="4EA919F3" w14:textId="7EF6C242" w:rsidR="00E14C1C" w:rsidRPr="001900FA" w:rsidRDefault="00E14C1C" w:rsidP="003E5FD7">
            <w:pPr>
              <w:rPr>
                <w:sz w:val="14"/>
                <w:szCs w:val="18"/>
              </w:rPr>
            </w:pPr>
            <w:r w:rsidRPr="001900FA">
              <w:rPr>
                <w:sz w:val="14"/>
                <w:szCs w:val="18"/>
              </w:rPr>
              <w:t>Gender: Male</w:t>
            </w:r>
          </w:p>
          <w:p w14:paraId="74DB74E8" w14:textId="3746EE83" w:rsidR="00E14C1C" w:rsidRPr="001900FA" w:rsidRDefault="00E14C1C" w:rsidP="003E5FD7">
            <w:pPr>
              <w:rPr>
                <w:sz w:val="14"/>
                <w:szCs w:val="18"/>
              </w:rPr>
            </w:pPr>
            <w:r w:rsidRPr="001900FA">
              <w:rPr>
                <w:sz w:val="14"/>
                <w:szCs w:val="18"/>
              </w:rPr>
              <w:t>Salary: Market rate</w:t>
            </w:r>
            <w:r w:rsidR="00FA025E" w:rsidRPr="001900FA">
              <w:rPr>
                <w:sz w:val="14"/>
                <w:szCs w:val="18"/>
              </w:rPr>
              <w:t xml:space="preserve"> (+30/hr oncall)</w:t>
            </w:r>
          </w:p>
          <w:p w14:paraId="7F5A3859" w14:textId="5C0EFAAB" w:rsidR="008264FA" w:rsidRPr="001900FA" w:rsidRDefault="008264FA" w:rsidP="003E5FD7">
            <w:pPr>
              <w:rPr>
                <w:sz w:val="14"/>
                <w:szCs w:val="18"/>
              </w:rPr>
            </w:pPr>
            <w:r w:rsidRPr="001900FA">
              <w:rPr>
                <w:sz w:val="14"/>
                <w:szCs w:val="18"/>
              </w:rPr>
              <w:t>Location: Remote</w:t>
            </w:r>
          </w:p>
          <w:p w14:paraId="0272D4E3" w14:textId="3321C6D5" w:rsidR="001900FA" w:rsidRPr="001900FA" w:rsidRDefault="001900FA" w:rsidP="001900FA">
            <w:pPr>
              <w:rPr>
                <w:sz w:val="14"/>
                <w:szCs w:val="18"/>
              </w:rPr>
            </w:pPr>
            <w:r w:rsidRPr="001900FA">
              <w:rPr>
                <w:sz w:val="14"/>
                <w:szCs w:val="18"/>
              </w:rPr>
              <w:t>Fully vaccinated: Yes</w:t>
            </w:r>
          </w:p>
          <w:p w14:paraId="0A5DAE02" w14:textId="3B070F5C" w:rsidR="001900FA" w:rsidRPr="001900FA" w:rsidRDefault="001900FA" w:rsidP="001900FA">
            <w:pPr>
              <w:rPr>
                <w:sz w:val="14"/>
                <w:szCs w:val="18"/>
              </w:rPr>
            </w:pPr>
            <w:r w:rsidRPr="001900FA">
              <w:rPr>
                <w:sz w:val="14"/>
                <w:szCs w:val="18"/>
              </w:rPr>
              <w:t>Salary Expectation: Market Rate</w:t>
            </w:r>
          </w:p>
          <w:p w14:paraId="7BD4316C" w14:textId="0CF97079" w:rsidR="001900FA" w:rsidRDefault="001900FA" w:rsidP="001900FA">
            <w:r w:rsidRPr="001900FA">
              <w:rPr>
                <w:sz w:val="14"/>
                <w:szCs w:val="18"/>
              </w:rPr>
              <w:t>Notice period: 1 week from hire</w:t>
            </w:r>
          </w:p>
          <w:p w14:paraId="27D292CF" w14:textId="77777777" w:rsidR="00985937" w:rsidRDefault="00985937" w:rsidP="003E5FD7"/>
          <w:p w14:paraId="0C28EC77" w14:textId="437F055C" w:rsidR="00985937" w:rsidRPr="00C70973" w:rsidRDefault="00C70973" w:rsidP="00C70973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Websites</w:t>
            </w:r>
          </w:p>
          <w:p w14:paraId="190454AB" w14:textId="7E359C97" w:rsidR="00985937" w:rsidRDefault="00D44DC7" w:rsidP="00985937">
            <w:r>
              <w:t xml:space="preserve">webCV: </w:t>
            </w:r>
            <w:hyperlink r:id="rId8" w:history="1">
              <w:r w:rsidRPr="001900FA">
                <w:rPr>
                  <w:rStyle w:val="Hyperlink"/>
                  <w:sz w:val="12"/>
                  <w:szCs w:val="16"/>
                </w:rPr>
                <w:t>https://eastbourne1904.github.io/AlasdairHazen_CV_V7/</w:t>
              </w:r>
            </w:hyperlink>
          </w:p>
          <w:p w14:paraId="6AF72244" w14:textId="42D9E11F" w:rsidR="00C70973" w:rsidRDefault="00C70973" w:rsidP="00985937">
            <w:r>
              <w:t>LinkedIn:</w:t>
            </w:r>
          </w:p>
          <w:p w14:paraId="4182B6F6" w14:textId="14C2792B" w:rsidR="00C70973" w:rsidRPr="001900FA" w:rsidRDefault="00134CF2" w:rsidP="00985937">
            <w:pPr>
              <w:rPr>
                <w:sz w:val="12"/>
                <w:szCs w:val="16"/>
              </w:rPr>
            </w:pPr>
            <w:hyperlink r:id="rId9" w:history="1">
              <w:r w:rsidR="00A87351" w:rsidRPr="001900FA">
                <w:rPr>
                  <w:rStyle w:val="Hyperlink"/>
                  <w:sz w:val="12"/>
                  <w:szCs w:val="16"/>
                </w:rPr>
                <w:t>https://www.linkedin.com/in/alasdair-hazen-9165402b/</w:t>
              </w:r>
            </w:hyperlink>
          </w:p>
          <w:p w14:paraId="14687013" w14:textId="77777777" w:rsidR="0051685C" w:rsidRDefault="0051685C" w:rsidP="003E5FD7"/>
          <w:p w14:paraId="298FC89D" w14:textId="77777777" w:rsidR="009A0820" w:rsidRDefault="009A0820" w:rsidP="003E5FD7"/>
          <w:p w14:paraId="506E4DBE" w14:textId="21ED6926" w:rsidR="005512D3" w:rsidRDefault="00086CB2" w:rsidP="005512D3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work authorization</w:t>
            </w:r>
          </w:p>
          <w:p w14:paraId="794FCD55" w14:textId="6C754D3E" w:rsidR="009A0820" w:rsidRDefault="005268E8" w:rsidP="003E5FD7">
            <w:r>
              <w:t xml:space="preserve">UK Work Visa </w:t>
            </w:r>
            <w:r w:rsidR="00352168">
              <w:t>–</w:t>
            </w:r>
            <w:r>
              <w:t xml:space="preserve"> pending</w:t>
            </w:r>
            <w:r w:rsidR="00352168">
              <w:t xml:space="preserve"> (</w:t>
            </w:r>
            <w:r w:rsidR="001900FA">
              <w:t>Aug</w:t>
            </w:r>
            <w:r w:rsidR="00352168">
              <w:t>)</w:t>
            </w:r>
          </w:p>
          <w:p w14:paraId="7F3FF446" w14:textId="5614A419" w:rsidR="00352168" w:rsidRDefault="00352168" w:rsidP="003E5FD7">
            <w:r>
              <w:t>US Citizen</w:t>
            </w:r>
            <w:r w:rsidR="00134CF2">
              <w:t xml:space="preserve"> - Authorization</w:t>
            </w:r>
          </w:p>
          <w:p w14:paraId="7C0340F1" w14:textId="77777777" w:rsidR="003E5FD7" w:rsidRDefault="003E5FD7" w:rsidP="003E5FD7"/>
          <w:sdt>
            <w:sdtPr>
              <w:id w:val="-1954003311"/>
              <w:placeholder>
                <w:docPart w:val="4857E4A6A26840F09102B8D0783E81C4"/>
              </w:placeholder>
              <w:temporary/>
              <w:showingPlcHdr/>
              <w15:appearance w15:val="hidden"/>
            </w:sdtPr>
            <w:sdtEndPr/>
            <w:sdtContent>
              <w:p w14:paraId="23DF49AD" w14:textId="77777777" w:rsidR="003E5FD7" w:rsidRPr="00CB0055" w:rsidRDefault="003E5FD7" w:rsidP="003E5FD7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A93FAEE670F4AD585CD7BABC06321B9"/>
              </w:placeholder>
              <w:temporary/>
              <w:showingPlcHdr/>
              <w15:appearance w15:val="hidden"/>
            </w:sdtPr>
            <w:sdtEndPr/>
            <w:sdtContent>
              <w:p w14:paraId="481A2985" w14:textId="77777777" w:rsidR="003E5FD7" w:rsidRDefault="003E5FD7" w:rsidP="003E5FD7">
                <w:r w:rsidRPr="004D3011">
                  <w:t>PHONE:</w:t>
                </w:r>
              </w:p>
            </w:sdtContent>
          </w:sdt>
          <w:p w14:paraId="2EB7AB95" w14:textId="2650A759" w:rsidR="003E5FD7" w:rsidRDefault="00134CF2" w:rsidP="003E5FD7">
            <w:hyperlink r:id="rId10" w:tgtFrame="_blank" w:history="1">
              <w:r w:rsidR="00825BED">
                <w:rPr>
                  <w:rStyle w:val="Hyperlink"/>
                  <w:rFonts w:ascii="Roboto" w:hAnsi="Roboto"/>
                  <w:color w:val="174EA6"/>
                  <w:spacing w:val="3"/>
                  <w:sz w:val="21"/>
                  <w:szCs w:val="21"/>
                  <w:shd w:val="clear" w:color="auto" w:fill="FFFFFF"/>
                </w:rPr>
                <w:t>07880435697</w:t>
              </w:r>
            </w:hyperlink>
          </w:p>
          <w:p w14:paraId="573E4BEB" w14:textId="77777777" w:rsidR="003E5FD7" w:rsidRPr="004D3011" w:rsidRDefault="003E5FD7" w:rsidP="003E5FD7"/>
          <w:sdt>
            <w:sdtPr>
              <w:id w:val="-240260293"/>
              <w:placeholder>
                <w:docPart w:val="6431B4B89CF7487FB45F44FD9A3A83ED"/>
              </w:placeholder>
              <w:temporary/>
              <w:showingPlcHdr/>
              <w15:appearance w15:val="hidden"/>
            </w:sdtPr>
            <w:sdtEndPr/>
            <w:sdtContent>
              <w:p w14:paraId="695D2600" w14:textId="77777777" w:rsidR="003E5FD7" w:rsidRDefault="003E5FD7" w:rsidP="003E5FD7">
                <w:r w:rsidRPr="004D3011">
                  <w:t>EMAIL:</w:t>
                </w:r>
              </w:p>
            </w:sdtContent>
          </w:sdt>
          <w:p w14:paraId="3587ADE9" w14:textId="4EBF28DA" w:rsidR="003E5FD7" w:rsidRDefault="00134CF2" w:rsidP="003E5FD7">
            <w:hyperlink r:id="rId11" w:history="1">
              <w:r w:rsidR="00D44DC7" w:rsidRPr="00850641">
                <w:rPr>
                  <w:rStyle w:val="Hyperlink"/>
                </w:rPr>
                <w:t>Alasdair.Hazen@gmail.com</w:t>
              </w:r>
            </w:hyperlink>
          </w:p>
          <w:p w14:paraId="4CDF2144" w14:textId="77777777" w:rsidR="00D44DC7" w:rsidRPr="00E4381A" w:rsidRDefault="00D44DC7" w:rsidP="003E5FD7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1F8111005EFC4C6F94D9EC5FE40C3EBF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31278A4E" w14:textId="77777777" w:rsidR="003E5FD7" w:rsidRPr="00CB0055" w:rsidRDefault="003E5FD7" w:rsidP="003E5FD7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1AB2069" w14:textId="77777777" w:rsidR="003E5FD7" w:rsidRDefault="00825BED" w:rsidP="003E5FD7">
            <w:r>
              <w:t>Working with Elderly</w:t>
            </w:r>
          </w:p>
          <w:p w14:paraId="102C8354" w14:textId="77777777" w:rsidR="00825BED" w:rsidRDefault="00825BED" w:rsidP="003E5FD7">
            <w:r>
              <w:t>Riding Motorcycles</w:t>
            </w:r>
          </w:p>
          <w:p w14:paraId="41A1DF6A" w14:textId="77777777" w:rsidR="00825BED" w:rsidRDefault="00825BED" w:rsidP="003E5FD7">
            <w:r>
              <w:t>Building/Woodworking</w:t>
            </w:r>
          </w:p>
          <w:p w14:paraId="1EB16679" w14:textId="0ADF37C6" w:rsidR="006E61F5" w:rsidRPr="004D3011" w:rsidRDefault="006E61F5" w:rsidP="003E5FD7">
            <w:r>
              <w:t>Fixing things</w:t>
            </w:r>
          </w:p>
        </w:tc>
        <w:tc>
          <w:tcPr>
            <w:tcW w:w="720" w:type="dxa"/>
          </w:tcPr>
          <w:p w14:paraId="16B4E8C1" w14:textId="77777777" w:rsidR="003E5FD7" w:rsidRDefault="003E5FD7" w:rsidP="003E5FD7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42E871C806A4CE88A1B090E57931097"/>
              </w:placeholder>
              <w:temporary/>
              <w:showingPlcHdr/>
              <w15:appearance w15:val="hidden"/>
            </w:sdtPr>
            <w:sdtEndPr/>
            <w:sdtContent>
              <w:p w14:paraId="2D94C16E" w14:textId="77777777" w:rsidR="003E5FD7" w:rsidRDefault="003E5FD7" w:rsidP="003E5FD7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ECD5ECB" w14:textId="77777777" w:rsidR="003E5FD7" w:rsidRPr="00036450" w:rsidRDefault="003E5FD7" w:rsidP="003E5FD7">
            <w:pPr>
              <w:pStyle w:val="Heading4"/>
            </w:pPr>
            <w:r>
              <w:t>Associate of Science, Kankakee Community College, Kankakee</w:t>
            </w:r>
          </w:p>
          <w:p w14:paraId="67BA76AC" w14:textId="77777777" w:rsidR="003E5FD7" w:rsidRPr="00B359E4" w:rsidRDefault="003E5FD7" w:rsidP="003E5FD7">
            <w:pPr>
              <w:pStyle w:val="Date"/>
            </w:pPr>
            <w:r>
              <w:t>Aug 1983 – May 1986</w:t>
            </w:r>
          </w:p>
          <w:p w14:paraId="77679805" w14:textId="77777777" w:rsidR="003E5FD7" w:rsidRDefault="003E5FD7" w:rsidP="003E5FD7">
            <w:r>
              <w:t>GPA: 3.8</w:t>
            </w:r>
          </w:p>
          <w:p w14:paraId="23A28FD6" w14:textId="77777777" w:rsidR="005F5DFC" w:rsidRDefault="005F5DFC" w:rsidP="003E5FD7"/>
          <w:p w14:paraId="5C3FFB77" w14:textId="77777777" w:rsidR="003E5FD7" w:rsidRPr="00B359E4" w:rsidRDefault="003E5FD7" w:rsidP="003E5FD7">
            <w:pPr>
              <w:pStyle w:val="Heading4"/>
            </w:pPr>
            <w:r>
              <w:t>Bachelor of Science, University of Hertfordshire, Hatfield</w:t>
            </w:r>
          </w:p>
          <w:p w14:paraId="1D9EE39E" w14:textId="77777777" w:rsidR="003E5FD7" w:rsidRPr="00B359E4" w:rsidRDefault="003E5FD7" w:rsidP="003E5FD7">
            <w:pPr>
              <w:pStyle w:val="Date"/>
            </w:pPr>
            <w:r>
              <w:t>Aug 1986 – Sept 1990</w:t>
            </w:r>
          </w:p>
          <w:p w14:paraId="738EE0A3" w14:textId="77777777" w:rsidR="003E5FD7" w:rsidRDefault="003E5FD7" w:rsidP="003E5FD7">
            <w:r>
              <w:t>GPA: 3.6</w:t>
            </w:r>
          </w:p>
          <w:p w14:paraId="529684A3" w14:textId="77777777" w:rsidR="003E5FD7" w:rsidRDefault="003E5FD7" w:rsidP="003E5FD7"/>
          <w:sdt>
            <w:sdtPr>
              <w:id w:val="1001553383"/>
              <w:placeholder>
                <w:docPart w:val="1A898FC05DD14E2BB96D00FECC64125E"/>
              </w:placeholder>
              <w:temporary/>
              <w:showingPlcHdr/>
              <w15:appearance w15:val="hidden"/>
            </w:sdtPr>
            <w:sdtEndPr/>
            <w:sdtContent>
              <w:p w14:paraId="736B33A2" w14:textId="77777777" w:rsidR="003E5FD7" w:rsidRDefault="003E5FD7" w:rsidP="003E5FD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8C0A1FF" w14:textId="0DC78E6F" w:rsidR="002B7532" w:rsidRDefault="002B7532" w:rsidP="003E5FD7">
            <w:pPr>
              <w:pStyle w:val="Heading4"/>
            </w:pPr>
            <w:r>
              <w:t>Student</w:t>
            </w:r>
            <w:r w:rsidR="003E7CFD">
              <w:t xml:space="preserve"> </w:t>
            </w:r>
            <w:r w:rsidR="00B53C0D">
              <w:t>– Actively seeking new career</w:t>
            </w:r>
          </w:p>
          <w:p w14:paraId="539E5B39" w14:textId="0C46B9D6" w:rsidR="00BE5AAE" w:rsidRPr="005F5DFC" w:rsidRDefault="00E36469" w:rsidP="00BE5AAE">
            <w:pPr>
              <w:pStyle w:val="Date"/>
              <w:rPr>
                <w:sz w:val="16"/>
                <w:szCs w:val="16"/>
              </w:rPr>
            </w:pPr>
            <w:r w:rsidRPr="005F5DFC">
              <w:rPr>
                <w:sz w:val="16"/>
                <w:szCs w:val="16"/>
              </w:rPr>
              <w:t>Jan</w:t>
            </w:r>
            <w:r w:rsidR="00BE5AAE" w:rsidRPr="005F5DFC">
              <w:rPr>
                <w:sz w:val="16"/>
                <w:szCs w:val="16"/>
              </w:rPr>
              <w:t xml:space="preserve"> 20</w:t>
            </w:r>
            <w:r w:rsidRPr="005F5DFC">
              <w:rPr>
                <w:sz w:val="16"/>
                <w:szCs w:val="16"/>
              </w:rPr>
              <w:t>22</w:t>
            </w:r>
            <w:r w:rsidR="00BE5AAE" w:rsidRPr="005F5DFC">
              <w:rPr>
                <w:sz w:val="16"/>
                <w:szCs w:val="16"/>
              </w:rPr>
              <w:t xml:space="preserve"> </w:t>
            </w:r>
            <w:r w:rsidRPr="005F5DFC">
              <w:rPr>
                <w:sz w:val="16"/>
                <w:szCs w:val="16"/>
              </w:rPr>
              <w:t>- Present</w:t>
            </w:r>
          </w:p>
          <w:p w14:paraId="249CD03F" w14:textId="45B083FC" w:rsidR="008E5B76" w:rsidRPr="005F5DFC" w:rsidRDefault="00E36469" w:rsidP="00BE5AAE">
            <w:pPr>
              <w:rPr>
                <w:szCs w:val="18"/>
              </w:rPr>
            </w:pPr>
            <w:r w:rsidRPr="005F5DFC">
              <w:rPr>
                <w:szCs w:val="18"/>
              </w:rPr>
              <w:t xml:space="preserve">Recently married, </w:t>
            </w:r>
            <w:r w:rsidR="009D1C89" w:rsidRPr="005F5DFC">
              <w:rPr>
                <w:szCs w:val="18"/>
              </w:rPr>
              <w:t xml:space="preserve">living in England until </w:t>
            </w:r>
            <w:r w:rsidR="005C4C96" w:rsidRPr="005F5DFC">
              <w:rPr>
                <w:szCs w:val="18"/>
              </w:rPr>
              <w:t xml:space="preserve">I obtain a position </w:t>
            </w:r>
            <w:r w:rsidR="008264FA">
              <w:rPr>
                <w:szCs w:val="18"/>
              </w:rPr>
              <w:t>that will</w:t>
            </w:r>
            <w:r w:rsidR="005C4C96" w:rsidRPr="005F5DFC">
              <w:rPr>
                <w:szCs w:val="18"/>
              </w:rPr>
              <w:t xml:space="preserve"> become my career. This will determine where we </w:t>
            </w:r>
            <w:r w:rsidR="005B717B" w:rsidRPr="005F5DFC">
              <w:rPr>
                <w:szCs w:val="18"/>
              </w:rPr>
              <w:t>base our permanent home</w:t>
            </w:r>
            <w:r w:rsidR="00FA025E">
              <w:rPr>
                <w:szCs w:val="18"/>
              </w:rPr>
              <w:t xml:space="preserve"> (US or UK)</w:t>
            </w:r>
            <w:r w:rsidR="005B717B" w:rsidRPr="005F5DFC">
              <w:rPr>
                <w:szCs w:val="18"/>
              </w:rPr>
              <w:t>. I am currently dedicating all my time to my studies</w:t>
            </w:r>
            <w:r w:rsidR="005F5DFC" w:rsidRPr="005F5DFC">
              <w:rPr>
                <w:szCs w:val="18"/>
              </w:rPr>
              <w:t xml:space="preserve"> and building websites</w:t>
            </w:r>
            <w:r w:rsidR="005B717B" w:rsidRPr="005F5DFC">
              <w:rPr>
                <w:szCs w:val="18"/>
              </w:rPr>
              <w:t xml:space="preserve"> to stay sharp</w:t>
            </w:r>
            <w:r w:rsidR="00597B61" w:rsidRPr="005F5DFC">
              <w:rPr>
                <w:szCs w:val="18"/>
              </w:rPr>
              <w:t xml:space="preserve"> for any position.</w:t>
            </w:r>
          </w:p>
          <w:p w14:paraId="5F755130" w14:textId="77777777" w:rsidR="00BE5AAE" w:rsidRPr="008E5B76" w:rsidRDefault="00BE5AAE" w:rsidP="00BE5AAE"/>
          <w:p w14:paraId="72A8C68F" w14:textId="73E95076" w:rsidR="003E5FD7" w:rsidRDefault="003E5FD7" w:rsidP="003E5FD7">
            <w:pPr>
              <w:pStyle w:val="Heading4"/>
              <w:rPr>
                <w:bCs/>
              </w:rPr>
            </w:pPr>
            <w:r>
              <w:t>IT &amp; Maintenance Director, Insignia of Towne Lake, Woodstock GA USA</w:t>
            </w:r>
          </w:p>
          <w:p w14:paraId="4FD64DC4" w14:textId="77777777" w:rsidR="003E5FD7" w:rsidRPr="008E5B76" w:rsidRDefault="003E5FD7" w:rsidP="003E5FD7">
            <w:pPr>
              <w:pStyle w:val="Date"/>
              <w:rPr>
                <w:sz w:val="16"/>
                <w:szCs w:val="20"/>
              </w:rPr>
            </w:pPr>
            <w:r w:rsidRPr="008E5B76">
              <w:rPr>
                <w:sz w:val="16"/>
                <w:szCs w:val="20"/>
              </w:rPr>
              <w:t>Nov 2018 – Dec 2021</w:t>
            </w:r>
          </w:p>
          <w:p w14:paraId="6B722EBE" w14:textId="77777777" w:rsidR="003E5FD7" w:rsidRPr="005F5DFC" w:rsidRDefault="003E5FD7" w:rsidP="003E5FD7">
            <w:pPr>
              <w:rPr>
                <w:szCs w:val="18"/>
              </w:rPr>
            </w:pPr>
            <w:r w:rsidRPr="005F5DFC">
              <w:rPr>
                <w:szCs w:val="18"/>
              </w:rPr>
              <w:t>Affected repairs and maintenance on facility and IT equipment. Oversaw all safety aspects and reports. Oversaw 2 departments and employees. Developed entire database for maintenance and inventory which yielded reports, calculated costs, and monitored inventory.</w:t>
            </w:r>
          </w:p>
          <w:p w14:paraId="1678275C" w14:textId="77777777" w:rsidR="003E5FD7" w:rsidRDefault="003E5FD7" w:rsidP="003E5FD7"/>
          <w:p w14:paraId="1A8AC379" w14:textId="0BB00C5D" w:rsidR="003E5FD7" w:rsidRPr="004D3011" w:rsidRDefault="003E5FD7" w:rsidP="003E5FD7">
            <w:pPr>
              <w:pStyle w:val="Heading4"/>
              <w:rPr>
                <w:bCs/>
              </w:rPr>
            </w:pPr>
            <w:r>
              <w:t xml:space="preserve">Computer Systems Engineer, IBM Global Marham, Canada </w:t>
            </w:r>
          </w:p>
          <w:p w14:paraId="5879C4A2" w14:textId="77777777" w:rsidR="003E5FD7" w:rsidRPr="008E5B76" w:rsidRDefault="003E5FD7" w:rsidP="003E5FD7">
            <w:pPr>
              <w:pStyle w:val="Date"/>
              <w:rPr>
                <w:sz w:val="16"/>
                <w:szCs w:val="20"/>
              </w:rPr>
            </w:pPr>
            <w:r w:rsidRPr="008E5B76">
              <w:rPr>
                <w:sz w:val="16"/>
                <w:szCs w:val="20"/>
              </w:rPr>
              <w:t>Jul 2011 – Nov 2017</w:t>
            </w:r>
          </w:p>
          <w:p w14:paraId="52796639" w14:textId="77777777" w:rsidR="003E5FD7" w:rsidRPr="005F5DFC" w:rsidRDefault="003E5FD7" w:rsidP="003E5FD7">
            <w:pPr>
              <w:rPr>
                <w:szCs w:val="18"/>
              </w:rPr>
            </w:pPr>
            <w:r w:rsidRPr="005F5DFC">
              <w:rPr>
                <w:szCs w:val="18"/>
              </w:rPr>
              <w:t xml:space="preserve">Wrote SQL statements and stored procedures. Installed, Maintained, and Deployed existing and new software. Provided 24x7 Technical Support. Built internal websites to facilitate ease of use for complex integrated software. </w:t>
            </w:r>
          </w:p>
          <w:p w14:paraId="16537DB7" w14:textId="77777777" w:rsidR="003E5FD7" w:rsidRDefault="003E5FD7" w:rsidP="003E5FD7"/>
          <w:sdt>
            <w:sdtPr>
              <w:id w:val="1669594239"/>
              <w:placeholder>
                <w:docPart w:val="584EF1BA384B440B9AEFDD87CA9A44D8"/>
              </w:placeholder>
              <w:temporary/>
              <w:showingPlcHdr/>
              <w15:appearance w15:val="hidden"/>
            </w:sdtPr>
            <w:sdtEndPr/>
            <w:sdtContent>
              <w:p w14:paraId="1C0A8344" w14:textId="77777777" w:rsidR="003E5FD7" w:rsidRDefault="003E5FD7" w:rsidP="003E5FD7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A0A55AF" w14:textId="5A5A7A81" w:rsidR="003E5FD7" w:rsidRPr="004D3011" w:rsidRDefault="003E5FD7" w:rsidP="003E5FD7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C1A868C" wp14:editId="30048502">
                  <wp:extent cx="3756660" cy="1599117"/>
                  <wp:effectExtent l="0" t="0" r="0" b="127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634BF4B0" w14:textId="77777777" w:rsidR="0043117B" w:rsidRDefault="00134CF2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0A181" w14:textId="77777777" w:rsidR="0002624F" w:rsidRDefault="0002624F" w:rsidP="000C45FF">
      <w:r>
        <w:separator/>
      </w:r>
    </w:p>
  </w:endnote>
  <w:endnote w:type="continuationSeparator" w:id="0">
    <w:p w14:paraId="4230348E" w14:textId="77777777" w:rsidR="0002624F" w:rsidRDefault="0002624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6E25" w14:textId="77777777" w:rsidR="0002624F" w:rsidRDefault="0002624F" w:rsidP="000C45FF">
      <w:r>
        <w:separator/>
      </w:r>
    </w:p>
  </w:footnote>
  <w:footnote w:type="continuationSeparator" w:id="0">
    <w:p w14:paraId="28556DBB" w14:textId="77777777" w:rsidR="0002624F" w:rsidRDefault="0002624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40D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61FBCE" wp14:editId="3505F57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1F"/>
    <w:rsid w:val="0002624F"/>
    <w:rsid w:val="00036450"/>
    <w:rsid w:val="00047A7C"/>
    <w:rsid w:val="00086CB2"/>
    <w:rsid w:val="00094499"/>
    <w:rsid w:val="000A49FC"/>
    <w:rsid w:val="000C45FF"/>
    <w:rsid w:val="000E3FD1"/>
    <w:rsid w:val="00112054"/>
    <w:rsid w:val="001317D8"/>
    <w:rsid w:val="00134CF2"/>
    <w:rsid w:val="001365C0"/>
    <w:rsid w:val="00140B65"/>
    <w:rsid w:val="001525E1"/>
    <w:rsid w:val="00180329"/>
    <w:rsid w:val="0019001F"/>
    <w:rsid w:val="001900FA"/>
    <w:rsid w:val="001A74A5"/>
    <w:rsid w:val="001B2ABD"/>
    <w:rsid w:val="001B634E"/>
    <w:rsid w:val="001E0391"/>
    <w:rsid w:val="001E1759"/>
    <w:rsid w:val="001F1ECC"/>
    <w:rsid w:val="002400EB"/>
    <w:rsid w:val="00240DD5"/>
    <w:rsid w:val="00256CF7"/>
    <w:rsid w:val="002716DC"/>
    <w:rsid w:val="00275F9C"/>
    <w:rsid w:val="00281FD5"/>
    <w:rsid w:val="002B7532"/>
    <w:rsid w:val="0030481B"/>
    <w:rsid w:val="0030654A"/>
    <w:rsid w:val="003156FC"/>
    <w:rsid w:val="003254B5"/>
    <w:rsid w:val="00352168"/>
    <w:rsid w:val="003621D9"/>
    <w:rsid w:val="0037121F"/>
    <w:rsid w:val="003910D8"/>
    <w:rsid w:val="003A6B7D"/>
    <w:rsid w:val="003B06CA"/>
    <w:rsid w:val="003C18D4"/>
    <w:rsid w:val="003C3DA7"/>
    <w:rsid w:val="003E5FD7"/>
    <w:rsid w:val="003E7CFD"/>
    <w:rsid w:val="004071FC"/>
    <w:rsid w:val="00436254"/>
    <w:rsid w:val="00445947"/>
    <w:rsid w:val="004813B3"/>
    <w:rsid w:val="00496591"/>
    <w:rsid w:val="004C63E4"/>
    <w:rsid w:val="004D3011"/>
    <w:rsid w:val="0051685C"/>
    <w:rsid w:val="00522164"/>
    <w:rsid w:val="005262AC"/>
    <w:rsid w:val="005268E8"/>
    <w:rsid w:val="005512D3"/>
    <w:rsid w:val="00575F00"/>
    <w:rsid w:val="005905B8"/>
    <w:rsid w:val="00597B61"/>
    <w:rsid w:val="005B717B"/>
    <w:rsid w:val="005C4C96"/>
    <w:rsid w:val="005E39D5"/>
    <w:rsid w:val="005E483A"/>
    <w:rsid w:val="005E6425"/>
    <w:rsid w:val="005F5DFC"/>
    <w:rsid w:val="00600670"/>
    <w:rsid w:val="0062123A"/>
    <w:rsid w:val="00645E4C"/>
    <w:rsid w:val="00646E75"/>
    <w:rsid w:val="006771D0"/>
    <w:rsid w:val="006D39A4"/>
    <w:rsid w:val="006E61F5"/>
    <w:rsid w:val="006F7D27"/>
    <w:rsid w:val="00715FCB"/>
    <w:rsid w:val="00733A82"/>
    <w:rsid w:val="00740022"/>
    <w:rsid w:val="00743101"/>
    <w:rsid w:val="00764C9F"/>
    <w:rsid w:val="007775E1"/>
    <w:rsid w:val="00785CFC"/>
    <w:rsid w:val="007867A0"/>
    <w:rsid w:val="007927F5"/>
    <w:rsid w:val="00802CA0"/>
    <w:rsid w:val="00825BED"/>
    <w:rsid w:val="008264FA"/>
    <w:rsid w:val="008502D3"/>
    <w:rsid w:val="00850E72"/>
    <w:rsid w:val="00867457"/>
    <w:rsid w:val="0088687B"/>
    <w:rsid w:val="008C6CBF"/>
    <w:rsid w:val="008E5284"/>
    <w:rsid w:val="008E5B76"/>
    <w:rsid w:val="008E77AC"/>
    <w:rsid w:val="00911E95"/>
    <w:rsid w:val="009260CD"/>
    <w:rsid w:val="00940A66"/>
    <w:rsid w:val="00952C25"/>
    <w:rsid w:val="0097341F"/>
    <w:rsid w:val="00985937"/>
    <w:rsid w:val="009A0820"/>
    <w:rsid w:val="009B40A8"/>
    <w:rsid w:val="009D1C89"/>
    <w:rsid w:val="009F3D6D"/>
    <w:rsid w:val="00A2118D"/>
    <w:rsid w:val="00A86407"/>
    <w:rsid w:val="00A87351"/>
    <w:rsid w:val="00AD0A50"/>
    <w:rsid w:val="00AD76E2"/>
    <w:rsid w:val="00B20152"/>
    <w:rsid w:val="00B2449A"/>
    <w:rsid w:val="00B359E4"/>
    <w:rsid w:val="00B53C0D"/>
    <w:rsid w:val="00B57D98"/>
    <w:rsid w:val="00B70850"/>
    <w:rsid w:val="00B71A90"/>
    <w:rsid w:val="00B71E85"/>
    <w:rsid w:val="00BE5AAE"/>
    <w:rsid w:val="00C044DE"/>
    <w:rsid w:val="00C066B6"/>
    <w:rsid w:val="00C37BA1"/>
    <w:rsid w:val="00C4674C"/>
    <w:rsid w:val="00C506CF"/>
    <w:rsid w:val="00C70973"/>
    <w:rsid w:val="00C72BED"/>
    <w:rsid w:val="00C9578B"/>
    <w:rsid w:val="00CA5FD4"/>
    <w:rsid w:val="00CB0055"/>
    <w:rsid w:val="00CD0503"/>
    <w:rsid w:val="00CF37C2"/>
    <w:rsid w:val="00D017A6"/>
    <w:rsid w:val="00D054E1"/>
    <w:rsid w:val="00D2522B"/>
    <w:rsid w:val="00D25B63"/>
    <w:rsid w:val="00D422DE"/>
    <w:rsid w:val="00D44DC7"/>
    <w:rsid w:val="00D5459D"/>
    <w:rsid w:val="00D65637"/>
    <w:rsid w:val="00DA1F4D"/>
    <w:rsid w:val="00DD172A"/>
    <w:rsid w:val="00DE3594"/>
    <w:rsid w:val="00E07A19"/>
    <w:rsid w:val="00E14C1C"/>
    <w:rsid w:val="00E20943"/>
    <w:rsid w:val="00E25A26"/>
    <w:rsid w:val="00E36469"/>
    <w:rsid w:val="00E4381A"/>
    <w:rsid w:val="00E55D74"/>
    <w:rsid w:val="00EA4713"/>
    <w:rsid w:val="00EB3553"/>
    <w:rsid w:val="00EB797C"/>
    <w:rsid w:val="00F266AC"/>
    <w:rsid w:val="00F60274"/>
    <w:rsid w:val="00F665C6"/>
    <w:rsid w:val="00F77FB9"/>
    <w:rsid w:val="00FA025E"/>
    <w:rsid w:val="00FB068F"/>
    <w:rsid w:val="00FB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1489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B797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tbourne1904.github.io/AlasdairHazen_CV_V7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mailto:Alasdair.Hazen@gmail.com" TargetMode="Externa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hyperlink" Target="tel:+44788043569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alasdair-hazen-9165402b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sd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967684059776503"/>
          <c:y val="0"/>
          <c:w val="0.77095451810917148"/>
          <c:h val="0.9775551181102362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Sheet1!$A$2:$A$14</c:f>
              <c:strCache>
                <c:ptCount val="13"/>
                <c:pt idx="0">
                  <c:v>Windows, Unix, Linux</c:v>
                </c:pt>
                <c:pt idx="1">
                  <c:v>Bubble, WIX, and other no code</c:v>
                </c:pt>
                <c:pt idx="2">
                  <c:v>HTML, CSS</c:v>
                </c:pt>
                <c:pt idx="3">
                  <c:v>Perl, SQL</c:v>
                </c:pt>
                <c:pt idx="4">
                  <c:v>Bootstrap</c:v>
                </c:pt>
                <c:pt idx="5">
                  <c:v>javascript, Node JS</c:v>
                </c:pt>
                <c:pt idx="6">
                  <c:v>SQL Server</c:v>
                </c:pt>
                <c:pt idx="7">
                  <c:v>AngularJS</c:v>
                </c:pt>
                <c:pt idx="8">
                  <c:v>Jquery</c:v>
                </c:pt>
                <c:pt idx="9">
                  <c:v>Adobe Photoshop</c:v>
                </c:pt>
                <c:pt idx="10">
                  <c:v>PHP</c:v>
                </c:pt>
                <c:pt idx="11">
                  <c:v>C C#</c:v>
                </c:pt>
                <c:pt idx="12">
                  <c:v>TypeScript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1</c:v>
                </c:pt>
                <c:pt idx="1">
                  <c:v>0.6</c:v>
                </c:pt>
                <c:pt idx="2">
                  <c:v>1</c:v>
                </c:pt>
                <c:pt idx="3">
                  <c:v>0.9</c:v>
                </c:pt>
                <c:pt idx="4">
                  <c:v>0.75</c:v>
                </c:pt>
                <c:pt idx="5">
                  <c:v>0.5</c:v>
                </c:pt>
                <c:pt idx="6">
                  <c:v>1</c:v>
                </c:pt>
                <c:pt idx="7">
                  <c:v>0.25</c:v>
                </c:pt>
                <c:pt idx="8">
                  <c:v>0.25</c:v>
                </c:pt>
                <c:pt idx="9">
                  <c:v>0.4</c:v>
                </c:pt>
                <c:pt idx="10">
                  <c:v>0.3</c:v>
                </c:pt>
                <c:pt idx="11">
                  <c:v>0.25</c:v>
                </c:pt>
                <c:pt idx="1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4F-42EF-96A2-F90BA845F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10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F0A6B5DC7143BBA4E65B3D95E0A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9B4FB-9427-4A9A-BAAF-87F4AE01F584}"/>
      </w:docPartPr>
      <w:docPartBody>
        <w:p w:rsidR="00A207EB" w:rsidRDefault="008C5D10" w:rsidP="008C5D10">
          <w:pPr>
            <w:pStyle w:val="34F0A6B5DC7143BBA4E65B3D95E0A000"/>
          </w:pPr>
          <w:r w:rsidRPr="00D5459D">
            <w:t>Profile</w:t>
          </w:r>
        </w:p>
      </w:docPartBody>
    </w:docPart>
    <w:docPart>
      <w:docPartPr>
        <w:name w:val="4857E4A6A26840F09102B8D0783E8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2E772-DEBA-4F5B-B55C-4E1ADB135C67}"/>
      </w:docPartPr>
      <w:docPartBody>
        <w:p w:rsidR="00A207EB" w:rsidRDefault="008C5D10" w:rsidP="008C5D10">
          <w:pPr>
            <w:pStyle w:val="4857E4A6A26840F09102B8D0783E81C4"/>
          </w:pPr>
          <w:r w:rsidRPr="00CB0055">
            <w:t>Contact</w:t>
          </w:r>
        </w:p>
      </w:docPartBody>
    </w:docPart>
    <w:docPart>
      <w:docPartPr>
        <w:name w:val="9A93FAEE670F4AD585CD7BABC063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85726-7B91-4A5F-8805-61FF96B7ED5B}"/>
      </w:docPartPr>
      <w:docPartBody>
        <w:p w:rsidR="00A207EB" w:rsidRDefault="008C5D10" w:rsidP="008C5D10">
          <w:pPr>
            <w:pStyle w:val="9A93FAEE670F4AD585CD7BABC06321B9"/>
          </w:pPr>
          <w:r w:rsidRPr="004D3011">
            <w:t>PHONE:</w:t>
          </w:r>
        </w:p>
      </w:docPartBody>
    </w:docPart>
    <w:docPart>
      <w:docPartPr>
        <w:name w:val="6431B4B89CF7487FB45F44FD9A3A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1D596-311C-481F-AF7B-4191A98D4C4B}"/>
      </w:docPartPr>
      <w:docPartBody>
        <w:p w:rsidR="00A207EB" w:rsidRDefault="008C5D10" w:rsidP="008C5D10">
          <w:pPr>
            <w:pStyle w:val="6431B4B89CF7487FB45F44FD9A3A83ED"/>
          </w:pPr>
          <w:r w:rsidRPr="004D3011">
            <w:t>EMAIL:</w:t>
          </w:r>
        </w:p>
      </w:docPartBody>
    </w:docPart>
    <w:docPart>
      <w:docPartPr>
        <w:name w:val="1F8111005EFC4C6F94D9EC5FE40C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94E49-AFAF-48A8-B2E3-3B8638EAACA6}"/>
      </w:docPartPr>
      <w:docPartBody>
        <w:p w:rsidR="00A207EB" w:rsidRDefault="008C5D10" w:rsidP="008C5D10">
          <w:pPr>
            <w:pStyle w:val="1F8111005EFC4C6F94D9EC5FE40C3EBF"/>
          </w:pPr>
          <w:r w:rsidRPr="00CB0055">
            <w:t>Hobbies</w:t>
          </w:r>
        </w:p>
      </w:docPartBody>
    </w:docPart>
    <w:docPart>
      <w:docPartPr>
        <w:name w:val="D42E871C806A4CE88A1B090E57931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5DE2C-5BCA-447D-80C7-3C7BEE94A2AB}"/>
      </w:docPartPr>
      <w:docPartBody>
        <w:p w:rsidR="00A207EB" w:rsidRDefault="008C5D10" w:rsidP="008C5D10">
          <w:pPr>
            <w:pStyle w:val="D42E871C806A4CE88A1B090E57931097"/>
          </w:pPr>
          <w:r w:rsidRPr="00036450">
            <w:t>EDUCATION</w:t>
          </w:r>
        </w:p>
      </w:docPartBody>
    </w:docPart>
    <w:docPart>
      <w:docPartPr>
        <w:name w:val="1A898FC05DD14E2BB96D00FECC641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DA32-05CF-486F-B158-E0361F625195}"/>
      </w:docPartPr>
      <w:docPartBody>
        <w:p w:rsidR="00A207EB" w:rsidRDefault="008C5D10" w:rsidP="008C5D10">
          <w:pPr>
            <w:pStyle w:val="1A898FC05DD14E2BB96D00FECC64125E"/>
          </w:pPr>
          <w:r w:rsidRPr="00036450">
            <w:t>WORK EXPERIENCE</w:t>
          </w:r>
        </w:p>
      </w:docPartBody>
    </w:docPart>
    <w:docPart>
      <w:docPartPr>
        <w:name w:val="584EF1BA384B440B9AEFDD87CA9A4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808F2-1928-4356-9607-46DCE149C26B}"/>
      </w:docPartPr>
      <w:docPartBody>
        <w:p w:rsidR="00A207EB" w:rsidRDefault="008C5D10" w:rsidP="008C5D10">
          <w:pPr>
            <w:pStyle w:val="584EF1BA384B440B9AEFDD87CA9A44D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10"/>
    <w:rsid w:val="005C0408"/>
    <w:rsid w:val="005C60DB"/>
    <w:rsid w:val="006A331C"/>
    <w:rsid w:val="00764818"/>
    <w:rsid w:val="008C5D10"/>
    <w:rsid w:val="00A207EB"/>
    <w:rsid w:val="00DE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C5D1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D10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5D10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4F0A6B5DC7143BBA4E65B3D95E0A000">
    <w:name w:val="34F0A6B5DC7143BBA4E65B3D95E0A000"/>
    <w:rsid w:val="008C5D10"/>
  </w:style>
  <w:style w:type="paragraph" w:customStyle="1" w:styleId="4857E4A6A26840F09102B8D0783E81C4">
    <w:name w:val="4857E4A6A26840F09102B8D0783E81C4"/>
    <w:rsid w:val="008C5D10"/>
  </w:style>
  <w:style w:type="paragraph" w:customStyle="1" w:styleId="9A93FAEE670F4AD585CD7BABC06321B9">
    <w:name w:val="9A93FAEE670F4AD585CD7BABC06321B9"/>
    <w:rsid w:val="008C5D10"/>
  </w:style>
  <w:style w:type="paragraph" w:customStyle="1" w:styleId="6431B4B89CF7487FB45F44FD9A3A83ED">
    <w:name w:val="6431B4B89CF7487FB45F44FD9A3A83ED"/>
    <w:rsid w:val="008C5D10"/>
  </w:style>
  <w:style w:type="paragraph" w:customStyle="1" w:styleId="1F8111005EFC4C6F94D9EC5FE40C3EBF">
    <w:name w:val="1F8111005EFC4C6F94D9EC5FE40C3EBF"/>
    <w:rsid w:val="008C5D10"/>
  </w:style>
  <w:style w:type="paragraph" w:customStyle="1" w:styleId="D42E871C806A4CE88A1B090E57931097">
    <w:name w:val="D42E871C806A4CE88A1B090E57931097"/>
    <w:rsid w:val="008C5D10"/>
  </w:style>
  <w:style w:type="paragraph" w:customStyle="1" w:styleId="1A898FC05DD14E2BB96D00FECC64125E">
    <w:name w:val="1A898FC05DD14E2BB96D00FECC64125E"/>
    <w:rsid w:val="008C5D10"/>
  </w:style>
  <w:style w:type="paragraph" w:customStyle="1" w:styleId="584EF1BA384B440B9AEFDD87CA9A44D8">
    <w:name w:val="584EF1BA384B440B9AEFDD87CA9A44D8"/>
    <w:rsid w:val="008C5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2022-04-06T12:41:00Z</dcterms:created>
  <dcterms:modified xsi:type="dcterms:W3CDTF">2022-06-09T12:24:00Z</dcterms:modified>
</cp:coreProperties>
</file>
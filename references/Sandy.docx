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alias w:val="Enter your name:"/>
        <w:tag w:val="Enter your name:"/>
        <w:id w:val="662901147"/>
        <w:placeholder>
          <w:docPart w:val="2DA0DA2880E04EA0AD200FC2128547F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19177B60" w14:textId="4A903E85" w:rsidR="0038461C" w:rsidRPr="00C31DBC" w:rsidRDefault="005C098D">
          <w:pPr>
            <w:pStyle w:val="ContactInfo"/>
            <w:rPr>
              <w:lang w:val="en-GB"/>
            </w:rPr>
          </w:pPr>
          <w:r>
            <w:rPr>
              <w:lang w:val="en-GB"/>
            </w:rPr>
            <w:t>Sandy Prichard</w:t>
          </w:r>
        </w:p>
      </w:sdtContent>
    </w:sdt>
    <w:p w14:paraId="34E4BF82" w14:textId="34037D21" w:rsidR="0038461C" w:rsidRPr="00C31DBC" w:rsidRDefault="00356B79">
      <w:pPr>
        <w:pStyle w:val="ContactInfo"/>
        <w:rPr>
          <w:lang w:val="en-GB"/>
        </w:rPr>
      </w:pPr>
      <w:sdt>
        <w:sdtPr>
          <w:rPr>
            <w:lang w:val="en-GB"/>
          </w:rPr>
          <w:alias w:val="Enter your company name:"/>
          <w:tag w:val="Enter your company name:"/>
          <w:id w:val="372973529"/>
          <w:placeholder>
            <w:docPart w:val="716C557AE2914138AD05AE22283FBD84"/>
          </w:placeholder>
          <w:dataBinding w:prefixMappings="xmlns:ns0='http://schemas.openxmlformats.org/officeDocument/2006/extended-properties' " w:xpath="/ns0:Properties[1]/ns0:Company[1]" w:storeItemID="{6668398D-A668-4E3E-A5EB-62B293D839F1}"/>
          <w15:appearance w15:val="hidden"/>
          <w:text/>
        </w:sdtPr>
        <w:sdtEndPr/>
        <w:sdtContent>
          <w:r w:rsidR="005C098D">
            <w:rPr>
              <w:lang w:val="en-GB"/>
            </w:rPr>
            <w:t>Insignia of Towne Lake</w:t>
          </w:r>
        </w:sdtContent>
      </w:sdt>
    </w:p>
    <w:p w14:paraId="4693A974" w14:textId="169F38B9" w:rsidR="0038461C" w:rsidRPr="00C31DBC" w:rsidRDefault="005C098D">
      <w:pPr>
        <w:pStyle w:val="ContactInfo"/>
        <w:rPr>
          <w:lang w:val="en-GB"/>
        </w:rPr>
      </w:pPr>
      <w:r>
        <w:rPr>
          <w:lang w:val="en-GB"/>
        </w:rPr>
        <w:t>1835 Eagle Drive</w:t>
      </w:r>
    </w:p>
    <w:p w14:paraId="29D8AF11" w14:textId="6F6D4970" w:rsidR="004243C9" w:rsidRPr="00C31DBC" w:rsidRDefault="005C098D">
      <w:pPr>
        <w:pStyle w:val="ContactInfo"/>
        <w:rPr>
          <w:lang w:val="en-GB"/>
        </w:rPr>
      </w:pPr>
      <w:r>
        <w:rPr>
          <w:lang w:val="en-GB"/>
        </w:rPr>
        <w:t>Woodstock, GA 30189</w:t>
      </w:r>
    </w:p>
    <w:p w14:paraId="78C0F68A" w14:textId="35B8C696" w:rsidR="0038461C" w:rsidRPr="00C31DBC" w:rsidRDefault="00356B79">
      <w:pPr>
        <w:pStyle w:val="Date"/>
        <w:rPr>
          <w:lang w:val="en-GB"/>
        </w:rPr>
      </w:pPr>
      <w:sdt>
        <w:sdtPr>
          <w:rPr>
            <w:lang w:val="en-GB"/>
          </w:rPr>
          <w:alias w:val="Enter date:"/>
          <w:tag w:val="Enter date:"/>
          <w:id w:val="117043170"/>
          <w:placeholder>
            <w:docPart w:val="0C339763F09F4DA4A64A21F4353AE911"/>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C098D">
            <w:rPr>
              <w:lang w:val="en-GB"/>
            </w:rPr>
            <w:t>Friday, 14 May 2021</w:t>
          </w:r>
        </w:sdtContent>
      </w:sdt>
    </w:p>
    <w:p w14:paraId="79098BDA" w14:textId="0EA41955" w:rsidR="0038461C" w:rsidRPr="00C31DBC" w:rsidRDefault="00260BE1">
      <w:pPr>
        <w:pStyle w:val="Salutation"/>
        <w:rPr>
          <w:lang w:val="en-GB"/>
        </w:rPr>
      </w:pPr>
      <w:r w:rsidRPr="00C31DBC">
        <w:rPr>
          <w:lang w:val="en-GB" w:bidi="en-GB"/>
        </w:rPr>
        <w:t xml:space="preserve">Dear </w:t>
      </w:r>
      <w:sdt>
        <w:sdtPr>
          <w:rPr>
            <w:lang w:val="en-GB"/>
          </w:rPr>
          <w:alias w:val="Recipient name:"/>
          <w:tag w:val="Recipient name:"/>
          <w:id w:val="117043257"/>
          <w:placeholder>
            <w:docPart w:val="7D002D4EB5C44BBC874FCF686043D8F7"/>
          </w:placeholder>
          <w:dataBinding w:prefixMappings="xmlns:ns0='http://schemas.microsoft.com/office/2006/coverPageProps' " w:xpath="/ns0:CoverPageProperties[1]/ns0:CompanyAddress[1]" w:storeItemID="{55AF091B-3C7A-41E3-B477-F2FDAA23CFDA}"/>
          <w15:appearance w15:val="hidden"/>
          <w:text w:multiLine="1"/>
        </w:sdtPr>
        <w:sdtEndPr/>
        <w:sdtContent>
          <w:r w:rsidR="005C098D">
            <w:rPr>
              <w:lang w:val="en-GB"/>
            </w:rPr>
            <w:t>Sir or Madam</w:t>
          </w:r>
        </w:sdtContent>
      </w:sdt>
      <w:r w:rsidRPr="00C31DBC">
        <w:rPr>
          <w:lang w:val="en-GB" w:bidi="en-GB"/>
        </w:rPr>
        <w:t>:</w:t>
      </w:r>
    </w:p>
    <w:p w14:paraId="7E4718F0" w14:textId="6531F1CD" w:rsidR="0038461C" w:rsidRDefault="00356B79">
      <w:pPr>
        <w:rPr>
          <w:lang w:val="en-GB"/>
        </w:rPr>
      </w:pPr>
      <w:sdt>
        <w:sdtPr>
          <w:rPr>
            <w:lang w:val="en-GB"/>
          </w:rPr>
          <w:alias w:val="Your company name:"/>
          <w:tag w:val="Your company name:"/>
          <w:id w:val="-1979451084"/>
          <w:placeholder>
            <w:docPart w:val="F863D3A65C144E318C8A3E278194DC9E"/>
          </w:placeholder>
          <w:dataBinding w:prefixMappings="xmlns:ns0='http://schemas.openxmlformats.org/officeDocument/2006/extended-properties' " w:xpath="/ns0:Properties[1]/ns0:Company[1]" w:storeItemID="{6668398D-A668-4E3E-A5EB-62B293D839F1}"/>
          <w15:appearance w15:val="hidden"/>
          <w:text/>
        </w:sdtPr>
        <w:sdtEndPr/>
        <w:sdtContent>
          <w:r w:rsidR="005C098D">
            <w:rPr>
              <w:lang w:val="en-GB"/>
            </w:rPr>
            <w:t>Insignia of Towne Lake</w:t>
          </w:r>
        </w:sdtContent>
      </w:sdt>
      <w:r w:rsidR="00260BE1" w:rsidRPr="00C31DBC">
        <w:rPr>
          <w:lang w:val="en-GB" w:bidi="en-GB"/>
        </w:rPr>
        <w:t xml:space="preserve"> </w:t>
      </w:r>
      <w:sdt>
        <w:sdtPr>
          <w:rPr>
            <w:lang w:val="en-GB"/>
          </w:rPr>
          <w:alias w:val="Enter letter body:"/>
          <w:tag w:val="Enter letter body:"/>
          <w:id w:val="452604392"/>
          <w:placeholder>
            <w:docPart w:val="7C0F8F88FF8B488EAB4F6F35B023B87D"/>
          </w:placeholder>
          <w:temporary/>
          <w:showingPlcHdr/>
          <w15:appearance w15:val="hidden"/>
        </w:sdtPr>
        <w:sdtEndPr/>
        <w:sdtContent>
          <w:r w:rsidR="00BE49AE" w:rsidRPr="00C31DBC">
            <w:rPr>
              <w:lang w:val="en-GB" w:bidi="en-GB"/>
            </w:rPr>
            <w:t>employed</w:t>
          </w:r>
        </w:sdtContent>
      </w:sdt>
      <w:r w:rsidR="00260BE1" w:rsidRPr="00C31DBC">
        <w:rPr>
          <w:lang w:val="en-GB" w:bidi="en-GB"/>
        </w:rPr>
        <w:t xml:space="preserve"> </w:t>
      </w:r>
      <w:sdt>
        <w:sdtPr>
          <w:rPr>
            <w:lang w:val="en-GB"/>
          </w:rPr>
          <w:alias w:val="Enter employee name:"/>
          <w:tag w:val="Enter employee name:"/>
          <w:id w:val="-741326464"/>
          <w:placeholder>
            <w:docPart w:val="9BCB40CE03104A759054F44BE8F17BC8"/>
          </w:placeholder>
          <w:dataBinding w:prefixMappings="xmlns:ns0='http://schemas.openxmlformats.org/officeDocument/2006/extended-properties' " w:xpath="/ns0:Properties[1]/ns0:Manager[1]" w:storeItemID="{6668398D-A668-4E3E-A5EB-62B293D839F1}"/>
          <w15:appearance w15:val="hidden"/>
          <w:text/>
        </w:sdtPr>
        <w:sdtEndPr/>
        <w:sdtContent>
          <w:r w:rsidR="005C098D">
            <w:rPr>
              <w:lang w:val="en-GB"/>
            </w:rPr>
            <w:t>Alasdair Hazen</w:t>
          </w:r>
        </w:sdtContent>
      </w:sdt>
      <w:r w:rsidR="00260BE1" w:rsidRPr="00C31DBC">
        <w:rPr>
          <w:lang w:val="en-GB" w:bidi="en-GB"/>
        </w:rPr>
        <w:t xml:space="preserve"> </w:t>
      </w:r>
      <w:r w:rsidR="005C098D">
        <w:rPr>
          <w:lang w:val="en-GB"/>
        </w:rPr>
        <w:t>full time as our</w:t>
      </w:r>
      <w:r w:rsidR="003A5457">
        <w:rPr>
          <w:lang w:val="en-GB"/>
        </w:rPr>
        <w:t xml:space="preserve"> sole</w:t>
      </w:r>
      <w:r w:rsidR="005C098D">
        <w:rPr>
          <w:lang w:val="en-GB"/>
        </w:rPr>
        <w:t xml:space="preserve"> Maintenance and IT person.</w:t>
      </w:r>
      <w:r w:rsidR="003A5457">
        <w:rPr>
          <w:lang w:val="en-GB"/>
        </w:rPr>
        <w:t xml:space="preserve"> As of Last month, Insignia of Towne Lake has been sold to Mainstay LLC and my staff and I will not be continuing with the new company. To his great credit, Alasdair is remaining behind until a suitable replacement can be found.</w:t>
      </w:r>
      <w:r w:rsidR="00FF660F">
        <w:rPr>
          <w:lang w:val="en-GB"/>
        </w:rPr>
        <w:t xml:space="preserve"> As my last act as Executive Director I want to endorse Alasdair for the next leg of his journey. I know he will go far.</w:t>
      </w:r>
    </w:p>
    <w:p w14:paraId="44F663AB" w14:textId="4BB3536A" w:rsidR="003A5457" w:rsidRDefault="003A5457">
      <w:pPr>
        <w:rPr>
          <w:lang w:val="en-GB"/>
        </w:rPr>
      </w:pPr>
      <w:r>
        <w:rPr>
          <w:lang w:val="en-GB"/>
        </w:rPr>
        <w:t>Alasdair is an intelligent and motivated individual. He is more than capable of managing a small team of people. As</w:t>
      </w:r>
      <w:r w:rsidR="003E46FF">
        <w:rPr>
          <w:lang w:val="en-GB"/>
        </w:rPr>
        <w:t xml:space="preserve"> our Maintenance and IT Director, Alasdair took on many duties outside his own. He recruited and managed three departments and filled in for employees that either quit or called off. With the help of his team, he produced high-quality work and always ahead of schedule.</w:t>
      </w:r>
    </w:p>
    <w:p w14:paraId="3993DDCE" w14:textId="2CC6770D" w:rsidR="003E46FF" w:rsidRDefault="003E46FF">
      <w:pPr>
        <w:rPr>
          <w:lang w:val="en-GB"/>
        </w:rPr>
      </w:pPr>
      <w:r w:rsidRPr="003E46FF">
        <w:rPr>
          <w:lang w:val="en-GB"/>
        </w:rPr>
        <w:t xml:space="preserve">As part of </w:t>
      </w:r>
      <w:r>
        <w:rPr>
          <w:lang w:val="en-GB"/>
        </w:rPr>
        <w:t>his</w:t>
      </w:r>
      <w:r w:rsidRPr="003E46FF">
        <w:rPr>
          <w:lang w:val="en-GB"/>
        </w:rPr>
        <w:t xml:space="preserve"> former responsibilities, Alasdair interviewed </w:t>
      </w:r>
      <w:r>
        <w:rPr>
          <w:lang w:val="en-GB"/>
        </w:rPr>
        <w:t>contractors</w:t>
      </w:r>
      <w:r w:rsidRPr="003E46FF">
        <w:rPr>
          <w:lang w:val="en-GB"/>
        </w:rPr>
        <w:t xml:space="preserve"> in our sector and developed reports on new technologies and areas for growth. Peers in my field would often tell me that </w:t>
      </w:r>
      <w:r>
        <w:rPr>
          <w:lang w:val="en-GB"/>
        </w:rPr>
        <w:t>he</w:t>
      </w:r>
      <w:r w:rsidRPr="003E46FF">
        <w:rPr>
          <w:lang w:val="en-GB"/>
        </w:rPr>
        <w:t xml:space="preserve"> was interesting to talk to and wrote credible content that accurately reflected their feedback. I believe that developing quality relationships with </w:t>
      </w:r>
      <w:r>
        <w:rPr>
          <w:lang w:val="en-GB"/>
        </w:rPr>
        <w:t>staff, leaders, and clients</w:t>
      </w:r>
      <w:r w:rsidRPr="003E46FF">
        <w:rPr>
          <w:lang w:val="en-GB"/>
        </w:rPr>
        <w:t xml:space="preserve"> is the responsibility of each Insignia of Towne Lake employee, and Alasdair Hazen’s consistent contributions to that end are an excellent case in point.</w:t>
      </w:r>
    </w:p>
    <w:p w14:paraId="54D2071C" w14:textId="29FD67F6" w:rsidR="00FF660F" w:rsidRDefault="00FF660F">
      <w:pPr>
        <w:rPr>
          <w:lang w:val="en-GB"/>
        </w:rPr>
      </w:pPr>
      <w:r>
        <w:rPr>
          <w:lang w:val="en-GB"/>
        </w:rPr>
        <w:t xml:space="preserve">It is my </w:t>
      </w:r>
      <w:r w:rsidR="002D5B07">
        <w:rPr>
          <w:lang w:val="en-GB"/>
        </w:rPr>
        <w:t>opinion</w:t>
      </w:r>
      <w:r>
        <w:rPr>
          <w:lang w:val="en-GB"/>
        </w:rPr>
        <w:t xml:space="preserve"> that hiring Alasdair would be the best decision you could make. He came to us as a volunteer and I quickly offered him a permanent position to care for our facility, our technology, and our clients.</w:t>
      </w:r>
    </w:p>
    <w:p w14:paraId="07A28CA8" w14:textId="01FAC128" w:rsidR="002D5B07" w:rsidRDefault="002D5B07">
      <w:pPr>
        <w:rPr>
          <w:lang w:val="en-GB"/>
        </w:rPr>
      </w:pPr>
    </w:p>
    <w:p w14:paraId="56B7FB4A" w14:textId="052C0189" w:rsidR="0038461C" w:rsidRDefault="002D5B07" w:rsidP="002D5B07">
      <w:pPr>
        <w:rPr>
          <w:lang w:val="en-GB" w:bidi="en-GB"/>
        </w:rPr>
      </w:pPr>
      <w:r>
        <w:rPr>
          <w:lang w:val="en-GB"/>
        </w:rPr>
        <w:t>Yours sincerely,</w:t>
      </w:r>
    </w:p>
    <w:p w14:paraId="5A50F6FA" w14:textId="0443A6B6" w:rsidR="002D5B07" w:rsidRPr="00356B79" w:rsidRDefault="002D5B07" w:rsidP="00BD15B0">
      <w:pPr>
        <w:pStyle w:val="Signature"/>
        <w:ind w:left="720" w:firstLine="720"/>
        <w:rPr>
          <w:rFonts w:ascii="Asem Kandis" w:hAnsi="Asem Kandis"/>
          <w:sz w:val="80"/>
          <w:szCs w:val="80"/>
          <w:lang w:val="en-GB" w:bidi="en-GB"/>
        </w:rPr>
      </w:pPr>
      <w:r w:rsidRPr="00356B79">
        <w:rPr>
          <w:rFonts w:ascii="Asem Kandis" w:hAnsi="Asem Kandis"/>
          <w:sz w:val="80"/>
          <w:szCs w:val="80"/>
          <w:lang w:val="en-GB" w:bidi="en-GB"/>
        </w:rPr>
        <w:t>Sandy Prichard</w:t>
      </w:r>
    </w:p>
    <w:p w14:paraId="325F419A" w14:textId="77777777" w:rsidR="002D5B07" w:rsidRPr="002D5B07" w:rsidRDefault="002D5B07" w:rsidP="002D5B07">
      <w:pPr>
        <w:pStyle w:val="Signature"/>
        <w:rPr>
          <w:lang w:val="en-GB" w:bidi="en-GB"/>
        </w:rPr>
      </w:pPr>
    </w:p>
    <w:sdt>
      <w:sdtPr>
        <w:rPr>
          <w:lang w:val="en-GB"/>
        </w:rPr>
        <w:alias w:val="Your name:"/>
        <w:tag w:val="Your name:"/>
        <w:id w:val="-540511450"/>
        <w:placeholder>
          <w:docPart w:val="9E88B6400DB740CD913635BC2636F6D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6B30373F" w14:textId="3463A5B1" w:rsidR="00D35443" w:rsidRPr="00C31DBC" w:rsidRDefault="00911DE4" w:rsidP="00D35443">
          <w:pPr>
            <w:pStyle w:val="Signature"/>
            <w:rPr>
              <w:lang w:val="en-GB"/>
            </w:rPr>
          </w:pPr>
          <w:r>
            <w:rPr>
              <w:lang w:val="en-GB"/>
            </w:rPr>
            <w:t>Sandy Prichard</w:t>
          </w:r>
        </w:p>
      </w:sdtContent>
    </w:sdt>
    <w:p w14:paraId="33C46546" w14:textId="73D01D19" w:rsidR="00DE284C" w:rsidRPr="00C31DBC" w:rsidRDefault="00FF660F" w:rsidP="00DE284C">
      <w:pPr>
        <w:pStyle w:val="Signature"/>
        <w:rPr>
          <w:lang w:val="en-GB"/>
        </w:rPr>
      </w:pPr>
      <w:r>
        <w:rPr>
          <w:lang w:val="en-GB"/>
        </w:rPr>
        <w:t>Executive Director</w:t>
      </w:r>
    </w:p>
    <w:sectPr w:rsidR="00DE284C" w:rsidRPr="00C31DBC" w:rsidSect="00C31DBC">
      <w:headerReference w:type="default" r:id="rId8"/>
      <w:headerReference w:type="first" r:id="rId9"/>
      <w:pgSz w:w="11906" w:h="16838" w:code="9"/>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F871" w14:textId="77777777" w:rsidR="005C098D" w:rsidRDefault="005C098D">
      <w:r>
        <w:separator/>
      </w:r>
    </w:p>
  </w:endnote>
  <w:endnote w:type="continuationSeparator" w:id="0">
    <w:p w14:paraId="6BBF7749" w14:textId="77777777" w:rsidR="005C098D" w:rsidRDefault="005C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sem Kandis">
    <w:panose1 w:val="02000500000000000000"/>
    <w:charset w:val="00"/>
    <w:family w:val="auto"/>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C1E1" w14:textId="77777777" w:rsidR="005C098D" w:rsidRDefault="005C098D">
      <w:r>
        <w:separator/>
      </w:r>
    </w:p>
  </w:footnote>
  <w:footnote w:type="continuationSeparator" w:id="0">
    <w:p w14:paraId="46613FE6" w14:textId="77777777" w:rsidR="005C098D" w:rsidRDefault="005C0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cipient name:"/>
      <w:tag w:val="Recipient name:"/>
      <w:id w:val="117043316"/>
      <w:placeholder>
        <w:docPart w:val="65346C8AF7474CBB9F4B8FF4F42631C9"/>
      </w:placeholder>
      <w:dataBinding w:prefixMappings="xmlns:ns0='http://schemas.microsoft.com/office/2006/coverPageProps' " w:xpath="/ns0:CoverPageProperties[1]/ns0:CompanyAddress[1]" w:storeItemID="{55AF091B-3C7A-41E3-B477-F2FDAA23CFDA}"/>
      <w15:appearance w15:val="hidden"/>
      <w:text w:multiLine="1"/>
    </w:sdtPr>
    <w:sdtEndPr/>
    <w:sdtContent>
      <w:p w14:paraId="3A34D1C9" w14:textId="05BDABD0" w:rsidR="0038461C" w:rsidRDefault="005C098D">
        <w:pPr>
          <w:pStyle w:val="Header"/>
        </w:pPr>
        <w:r>
          <w:t>Sir or Madam</w:t>
        </w:r>
      </w:p>
    </w:sdtContent>
  </w:sdt>
  <w:p w14:paraId="1760EFAD" w14:textId="06C292E7" w:rsidR="0038461C" w:rsidRDefault="00356B79">
    <w:pPr>
      <w:pStyle w:val="Header"/>
    </w:pPr>
    <w:sdt>
      <w:sdtPr>
        <w:alias w:val="Date:"/>
        <w:tag w:val="Date:"/>
        <w:id w:val="117043317"/>
        <w:placeholder>
          <w:docPart w:val="A981E5102CC24D12B97AC1A75D4EFB09"/>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C098D">
          <w:t>Friday, 14 May 2021</w:t>
        </w:r>
      </w:sdtContent>
    </w:sdt>
  </w:p>
  <w:p w14:paraId="7CD789A6" w14:textId="77777777" w:rsidR="0038461C" w:rsidRDefault="00260BE1">
    <w:pPr>
      <w:pStyle w:val="Header"/>
    </w:pPr>
    <w:r>
      <w:rPr>
        <w:lang w:val="en-GB" w:bidi="en-GB"/>
      </w:rPr>
      <w:t xml:space="preserve">Page </w:t>
    </w:r>
    <w:r>
      <w:rPr>
        <w:lang w:val="en-GB" w:bidi="en-GB"/>
      </w:rPr>
      <w:fldChar w:fldCharType="begin"/>
    </w:r>
    <w:r>
      <w:rPr>
        <w:lang w:val="en-GB" w:bidi="en-GB"/>
      </w:rPr>
      <w:instrText>PAGE</w:instrText>
    </w:r>
    <w:r>
      <w:rPr>
        <w:lang w:val="en-GB" w:bidi="en-GB"/>
      </w:rPr>
      <w:fldChar w:fldCharType="separate"/>
    </w:r>
    <w:r w:rsidR="00C31DBC">
      <w:rPr>
        <w:noProof/>
        <w:lang w:val="en-GB" w:bidi="en-GB"/>
      </w:rPr>
      <w:t>2</w:t>
    </w:r>
    <w:r>
      <w:rPr>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F1E8" w14:textId="2FAEF0A4" w:rsidR="00911DE4" w:rsidRDefault="00911DE4" w:rsidP="00911DE4">
    <w:pPr>
      <w:pStyle w:val="Header"/>
      <w:jc w:val="center"/>
    </w:pPr>
    <w:r>
      <w:rPr>
        <w:caps/>
        <w:noProof/>
        <w:color w:val="808080" w:themeColor="background1" w:themeShade="80"/>
        <w:sz w:val="20"/>
        <w:szCs w:val="20"/>
      </w:rPr>
      <w:drawing>
        <wp:inline distT="0" distB="0" distL="0" distR="0" wp14:anchorId="37AFCE79" wp14:editId="7DAE4696">
          <wp:extent cx="2619375" cy="113347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2619375" cy="1133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18990165">
    <w:abstractNumId w:val="9"/>
  </w:num>
  <w:num w:numId="2" w16cid:durableId="859440081">
    <w:abstractNumId w:val="7"/>
  </w:num>
  <w:num w:numId="3" w16cid:durableId="744106572">
    <w:abstractNumId w:val="6"/>
  </w:num>
  <w:num w:numId="4" w16cid:durableId="805707212">
    <w:abstractNumId w:val="5"/>
  </w:num>
  <w:num w:numId="5" w16cid:durableId="1318656761">
    <w:abstractNumId w:val="4"/>
  </w:num>
  <w:num w:numId="6" w16cid:durableId="221643619">
    <w:abstractNumId w:val="8"/>
  </w:num>
  <w:num w:numId="7" w16cid:durableId="207379715">
    <w:abstractNumId w:val="3"/>
  </w:num>
  <w:num w:numId="8" w16cid:durableId="505246207">
    <w:abstractNumId w:val="2"/>
  </w:num>
  <w:num w:numId="9" w16cid:durableId="2096200387">
    <w:abstractNumId w:val="1"/>
  </w:num>
  <w:num w:numId="10" w16cid:durableId="2060202423">
    <w:abstractNumId w:val="0"/>
  </w:num>
  <w:num w:numId="11" w16cid:durableId="326904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8D"/>
    <w:rsid w:val="000519A2"/>
    <w:rsid w:val="00061193"/>
    <w:rsid w:val="000D00A1"/>
    <w:rsid w:val="001477B0"/>
    <w:rsid w:val="001950CD"/>
    <w:rsid w:val="001A3556"/>
    <w:rsid w:val="00260BE1"/>
    <w:rsid w:val="002A2172"/>
    <w:rsid w:val="002D5B07"/>
    <w:rsid w:val="00356B79"/>
    <w:rsid w:val="0038461C"/>
    <w:rsid w:val="003900DC"/>
    <w:rsid w:val="003A5457"/>
    <w:rsid w:val="003E46FF"/>
    <w:rsid w:val="004243C9"/>
    <w:rsid w:val="004B7DA6"/>
    <w:rsid w:val="00535573"/>
    <w:rsid w:val="005C098D"/>
    <w:rsid w:val="00657D88"/>
    <w:rsid w:val="00702D43"/>
    <w:rsid w:val="007825E7"/>
    <w:rsid w:val="00815F8F"/>
    <w:rsid w:val="008D7A87"/>
    <w:rsid w:val="00911DE4"/>
    <w:rsid w:val="00BC7118"/>
    <w:rsid w:val="00BD15B0"/>
    <w:rsid w:val="00BE49AE"/>
    <w:rsid w:val="00C31DBC"/>
    <w:rsid w:val="00C350AB"/>
    <w:rsid w:val="00D04B72"/>
    <w:rsid w:val="00D35443"/>
    <w:rsid w:val="00DB5159"/>
    <w:rsid w:val="00DE284C"/>
    <w:rsid w:val="00E630B1"/>
    <w:rsid w:val="00E66F2E"/>
    <w:rsid w:val="00F22A7A"/>
    <w:rsid w:val="00F63C25"/>
    <w:rsid w:val="00F96404"/>
    <w:rsid w:val="00FF6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D6E5E"/>
  <w15:docId w15:val="{6C3D401E-9132-49C8-A9DF-EFAACEBC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link w:val="HeaderChar"/>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u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u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u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u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u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u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u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u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u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u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u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u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u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u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u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u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 w:type="character" w:customStyle="1" w:styleId="HeaderChar">
    <w:name w:val="Header Char"/>
    <w:basedOn w:val="DefaultParagraphFont"/>
    <w:link w:val="Header"/>
    <w:uiPriority w:val="99"/>
    <w:rsid w:val="0091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sd\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A0DA2880E04EA0AD200FC2128547F0"/>
        <w:category>
          <w:name w:val="General"/>
          <w:gallery w:val="placeholder"/>
        </w:category>
        <w:types>
          <w:type w:val="bbPlcHdr"/>
        </w:types>
        <w:behaviors>
          <w:behavior w:val="content"/>
        </w:behaviors>
        <w:guid w:val="{6F9E2B8C-2036-4ABD-A74A-EE2BE9A18B55}"/>
      </w:docPartPr>
      <w:docPartBody>
        <w:p w:rsidR="00CE0463" w:rsidRDefault="00CE0463">
          <w:pPr>
            <w:pStyle w:val="2DA0DA2880E04EA0AD200FC2128547F0"/>
          </w:pPr>
          <w:r w:rsidRPr="00C31DBC">
            <w:rPr>
              <w:lang w:bidi="en-GB"/>
            </w:rPr>
            <w:t>Your Name</w:t>
          </w:r>
        </w:p>
      </w:docPartBody>
    </w:docPart>
    <w:docPart>
      <w:docPartPr>
        <w:name w:val="716C557AE2914138AD05AE22283FBD84"/>
        <w:category>
          <w:name w:val="General"/>
          <w:gallery w:val="placeholder"/>
        </w:category>
        <w:types>
          <w:type w:val="bbPlcHdr"/>
        </w:types>
        <w:behaviors>
          <w:behavior w:val="content"/>
        </w:behaviors>
        <w:guid w:val="{79F243E5-F978-44EE-8DF9-FC4EA2E8A832}"/>
      </w:docPartPr>
      <w:docPartBody>
        <w:p w:rsidR="00CE0463" w:rsidRDefault="00CE0463">
          <w:pPr>
            <w:pStyle w:val="716C557AE2914138AD05AE22283FBD84"/>
          </w:pPr>
          <w:r w:rsidRPr="00C31DBC">
            <w:rPr>
              <w:lang w:bidi="en-GB"/>
            </w:rPr>
            <w:t>Your Company Name</w:t>
          </w:r>
        </w:p>
      </w:docPartBody>
    </w:docPart>
    <w:docPart>
      <w:docPartPr>
        <w:name w:val="0C339763F09F4DA4A64A21F4353AE911"/>
        <w:category>
          <w:name w:val="General"/>
          <w:gallery w:val="placeholder"/>
        </w:category>
        <w:types>
          <w:type w:val="bbPlcHdr"/>
        </w:types>
        <w:behaviors>
          <w:behavior w:val="content"/>
        </w:behaviors>
        <w:guid w:val="{861546BA-4FA2-4485-BC68-691A346915D9}"/>
      </w:docPartPr>
      <w:docPartBody>
        <w:p w:rsidR="00CE0463" w:rsidRDefault="00CE0463">
          <w:pPr>
            <w:pStyle w:val="0C339763F09F4DA4A64A21F4353AE911"/>
          </w:pPr>
          <w:r w:rsidRPr="00C31DBC">
            <w:rPr>
              <w:lang w:bidi="en-GB"/>
            </w:rPr>
            <w:t>Date</w:t>
          </w:r>
        </w:p>
      </w:docPartBody>
    </w:docPart>
    <w:docPart>
      <w:docPartPr>
        <w:name w:val="65346C8AF7474CBB9F4B8FF4F42631C9"/>
        <w:category>
          <w:name w:val="General"/>
          <w:gallery w:val="placeholder"/>
        </w:category>
        <w:types>
          <w:type w:val="bbPlcHdr"/>
        </w:types>
        <w:behaviors>
          <w:behavior w:val="content"/>
        </w:behaviors>
        <w:guid w:val="{764EBB52-4B8B-4003-8D0B-0B402E2F54EA}"/>
      </w:docPartPr>
      <w:docPartBody>
        <w:p w:rsidR="00CE0463" w:rsidRDefault="00CE0463">
          <w:pPr>
            <w:pStyle w:val="65346C8AF7474CBB9F4B8FF4F42631C9"/>
          </w:pPr>
          <w:r w:rsidRPr="00C31DBC">
            <w:rPr>
              <w:lang w:bidi="en-GB"/>
            </w:rPr>
            <w:t>Company Name</w:t>
          </w:r>
        </w:p>
      </w:docPartBody>
    </w:docPart>
    <w:docPart>
      <w:docPartPr>
        <w:name w:val="A981E5102CC24D12B97AC1A75D4EFB09"/>
        <w:category>
          <w:name w:val="General"/>
          <w:gallery w:val="placeholder"/>
        </w:category>
        <w:types>
          <w:type w:val="bbPlcHdr"/>
        </w:types>
        <w:behaviors>
          <w:behavior w:val="content"/>
        </w:behaviors>
        <w:guid w:val="{8B808205-6D5F-461B-80D8-8188ABEB7F5E}"/>
      </w:docPartPr>
      <w:docPartBody>
        <w:p w:rsidR="00CE0463" w:rsidRDefault="00CE0463">
          <w:pPr>
            <w:pStyle w:val="A981E5102CC24D12B97AC1A75D4EFB09"/>
          </w:pPr>
          <w:r w:rsidRPr="00C31DBC">
            <w:rPr>
              <w:lang w:bidi="en-GB"/>
            </w:rPr>
            <w:t>Street address</w:t>
          </w:r>
        </w:p>
      </w:docPartBody>
    </w:docPart>
    <w:docPart>
      <w:docPartPr>
        <w:name w:val="7D002D4EB5C44BBC874FCF686043D8F7"/>
        <w:category>
          <w:name w:val="General"/>
          <w:gallery w:val="placeholder"/>
        </w:category>
        <w:types>
          <w:type w:val="bbPlcHdr"/>
        </w:types>
        <w:behaviors>
          <w:behavior w:val="content"/>
        </w:behaviors>
        <w:guid w:val="{79BEC9A4-605F-4BAF-A92E-8430052905C9}"/>
      </w:docPartPr>
      <w:docPartBody>
        <w:p w:rsidR="00CE0463" w:rsidRDefault="00CE0463">
          <w:pPr>
            <w:pStyle w:val="7D002D4EB5C44BBC874FCF686043D8F7"/>
          </w:pPr>
          <w:r w:rsidRPr="00C31DBC">
            <w:rPr>
              <w:lang w:bidi="en-GB"/>
            </w:rPr>
            <w:t>Recipient name</w:t>
          </w:r>
        </w:p>
      </w:docPartBody>
    </w:docPart>
    <w:docPart>
      <w:docPartPr>
        <w:name w:val="F863D3A65C144E318C8A3E278194DC9E"/>
        <w:category>
          <w:name w:val="General"/>
          <w:gallery w:val="placeholder"/>
        </w:category>
        <w:types>
          <w:type w:val="bbPlcHdr"/>
        </w:types>
        <w:behaviors>
          <w:behavior w:val="content"/>
        </w:behaviors>
        <w:guid w:val="{5BBC8A1E-C447-49F9-9FF8-9623AB0C5597}"/>
      </w:docPartPr>
      <w:docPartBody>
        <w:p w:rsidR="00CE0463" w:rsidRDefault="00CE0463">
          <w:pPr>
            <w:pStyle w:val="F863D3A65C144E318C8A3E278194DC9E"/>
          </w:pPr>
          <w:r w:rsidRPr="00C31DBC">
            <w:rPr>
              <w:lang w:bidi="en-GB"/>
            </w:rPr>
            <w:t>Your Company Name</w:t>
          </w:r>
        </w:p>
      </w:docPartBody>
    </w:docPart>
    <w:docPart>
      <w:docPartPr>
        <w:name w:val="7C0F8F88FF8B488EAB4F6F35B023B87D"/>
        <w:category>
          <w:name w:val="General"/>
          <w:gallery w:val="placeholder"/>
        </w:category>
        <w:types>
          <w:type w:val="bbPlcHdr"/>
        </w:types>
        <w:behaviors>
          <w:behavior w:val="content"/>
        </w:behaviors>
        <w:guid w:val="{20440236-5650-49FC-9C16-AC6C781983D0}"/>
      </w:docPartPr>
      <w:docPartBody>
        <w:p w:rsidR="00CE0463" w:rsidRDefault="00CE0463">
          <w:pPr>
            <w:pStyle w:val="7C0F8F88FF8B488EAB4F6F35B023B87D"/>
          </w:pPr>
          <w:r w:rsidRPr="00C31DBC">
            <w:rPr>
              <w:lang w:bidi="en-GB"/>
            </w:rPr>
            <w:t>employed</w:t>
          </w:r>
        </w:p>
      </w:docPartBody>
    </w:docPart>
    <w:docPart>
      <w:docPartPr>
        <w:name w:val="9BCB40CE03104A759054F44BE8F17BC8"/>
        <w:category>
          <w:name w:val="General"/>
          <w:gallery w:val="placeholder"/>
        </w:category>
        <w:types>
          <w:type w:val="bbPlcHdr"/>
        </w:types>
        <w:behaviors>
          <w:behavior w:val="content"/>
        </w:behaviors>
        <w:guid w:val="{EFEB4E9C-8FFF-4C91-9801-7C4B954B64F1}"/>
      </w:docPartPr>
      <w:docPartBody>
        <w:p w:rsidR="00CE0463" w:rsidRDefault="00CE0463">
          <w:pPr>
            <w:pStyle w:val="9BCB40CE03104A759054F44BE8F17BC8"/>
          </w:pPr>
          <w:r w:rsidRPr="00C31DBC">
            <w:rPr>
              <w:lang w:bidi="en-GB"/>
            </w:rPr>
            <w:t>Employee Name</w:t>
          </w:r>
        </w:p>
      </w:docPartBody>
    </w:docPart>
    <w:docPart>
      <w:docPartPr>
        <w:name w:val="9E88B6400DB740CD913635BC2636F6D3"/>
        <w:category>
          <w:name w:val="General"/>
          <w:gallery w:val="placeholder"/>
        </w:category>
        <w:types>
          <w:type w:val="bbPlcHdr"/>
        </w:types>
        <w:behaviors>
          <w:behavior w:val="content"/>
        </w:behaviors>
        <w:guid w:val="{5EFA8E3A-F8A8-4C53-ADB7-A88400032BF5}"/>
      </w:docPartPr>
      <w:docPartBody>
        <w:p w:rsidR="00CE0463" w:rsidRDefault="00CE0463">
          <w:pPr>
            <w:pStyle w:val="9E88B6400DB740CD913635BC2636F6D3"/>
          </w:pPr>
          <w:r w:rsidRPr="00C31DBC">
            <w:rPr>
              <w:lang w:bidi="en-GB"/>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sem Kandis">
    <w:panose1 w:val="02000500000000000000"/>
    <w:charset w:val="00"/>
    <w:family w:val="auto"/>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63"/>
    <w:rsid w:val="00CE0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0DA2880E04EA0AD200FC2128547F0">
    <w:name w:val="2DA0DA2880E04EA0AD200FC2128547F0"/>
  </w:style>
  <w:style w:type="paragraph" w:customStyle="1" w:styleId="716C557AE2914138AD05AE22283FBD84">
    <w:name w:val="716C557AE2914138AD05AE22283FBD84"/>
  </w:style>
  <w:style w:type="paragraph" w:customStyle="1" w:styleId="0C339763F09F4DA4A64A21F4353AE911">
    <w:name w:val="0C339763F09F4DA4A64A21F4353AE911"/>
  </w:style>
  <w:style w:type="paragraph" w:customStyle="1" w:styleId="65346C8AF7474CBB9F4B8FF4F42631C9">
    <w:name w:val="65346C8AF7474CBB9F4B8FF4F42631C9"/>
  </w:style>
  <w:style w:type="paragraph" w:customStyle="1" w:styleId="A981E5102CC24D12B97AC1A75D4EFB09">
    <w:name w:val="A981E5102CC24D12B97AC1A75D4EFB09"/>
  </w:style>
  <w:style w:type="paragraph" w:customStyle="1" w:styleId="7D002D4EB5C44BBC874FCF686043D8F7">
    <w:name w:val="7D002D4EB5C44BBC874FCF686043D8F7"/>
  </w:style>
  <w:style w:type="paragraph" w:customStyle="1" w:styleId="F863D3A65C144E318C8A3E278194DC9E">
    <w:name w:val="F863D3A65C144E318C8A3E278194DC9E"/>
  </w:style>
  <w:style w:type="paragraph" w:customStyle="1" w:styleId="7C0F8F88FF8B488EAB4F6F35B023B87D">
    <w:name w:val="7C0F8F88FF8B488EAB4F6F35B023B87D"/>
  </w:style>
  <w:style w:type="paragraph" w:customStyle="1" w:styleId="9BCB40CE03104A759054F44BE8F17BC8">
    <w:name w:val="9BCB40CE03104A759054F44BE8F17BC8"/>
  </w:style>
  <w:style w:type="paragraph" w:customStyle="1" w:styleId="9E88B6400DB740CD913635BC2636F6D3">
    <w:name w:val="9E88B6400DB740CD913635BC2636F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Sir or Madam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Reference letter for professional employee</Template>
  <TotalTime>29</TotalTime>
  <Pages>1</Pages>
  <Words>297</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Alasdair Hazen</Manager>
  <Company>Insignia of Towne Lake</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Alasdair Hazen</dc:creator>
  <cp:keywords>Sandy Prichard</cp:keywords>
  <cp:lastModifiedBy>Alasdair Hazen</cp:lastModifiedBy>
  <cp:revision>6</cp:revision>
  <cp:lastPrinted>2003-07-09T20:37:00Z</cp:lastPrinted>
  <dcterms:created xsi:type="dcterms:W3CDTF">2022-06-17T07:55:00Z</dcterms:created>
  <dcterms:modified xsi:type="dcterms:W3CDTF">2022-06-17T09:49:00Z</dcterms:modified>
  <cp:category>Friday, 14 May 2021</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
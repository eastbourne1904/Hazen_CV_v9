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865"/>
        <w:gridCol w:w="455"/>
        <w:gridCol w:w="6470"/>
      </w:tblGrid>
      <w:tr w:rsidR="000629D5" w14:paraId="39428691" w14:textId="77777777" w:rsidTr="003F130A">
        <w:trPr>
          <w:trHeight w:val="4032"/>
        </w:trPr>
        <w:tc>
          <w:tcPr>
            <w:tcW w:w="3865" w:type="dxa"/>
            <w:vAlign w:val="bottom"/>
          </w:tcPr>
          <w:p w14:paraId="06608194" w14:textId="00958D84" w:rsidR="000629D5" w:rsidRDefault="00A5095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62C01F" wp14:editId="2A677774">
                      <wp:extent cx="2273774" cy="2226007"/>
                      <wp:effectExtent l="19050" t="19050" r="31750" b="4127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774" cy="2226007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AB2047F" id="Oval 2" o:spid="_x0000_s1026" alt="Title: Professional Headshot of Man" style="width:179.05pt;height:17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55" w:type="dxa"/>
          </w:tcPr>
          <w:p w14:paraId="3F57BE64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242FE1F0" w14:textId="377A524D" w:rsidR="000629D5" w:rsidRDefault="00AF339E" w:rsidP="00846D4F">
            <w:pPr>
              <w:pStyle w:val="Address"/>
            </w:pPr>
            <w:r>
              <w:t>Alasdair Hazen</w:t>
            </w:r>
          </w:p>
          <w:p w14:paraId="5BFB8555" w14:textId="13F2BCEA" w:rsidR="000629D5" w:rsidRDefault="00AF339E" w:rsidP="00846D4F">
            <w:pPr>
              <w:pStyle w:val="Address"/>
            </w:pPr>
            <w:r>
              <w:t>Web Developer</w:t>
            </w:r>
          </w:p>
          <w:p w14:paraId="62462816" w14:textId="77777777" w:rsidR="00DE46C7" w:rsidRDefault="00DE46C7" w:rsidP="00846D4F">
            <w:pPr>
              <w:pStyle w:val="Address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AF339E" w14:paraId="2C5FB42D" w14:textId="77777777" w:rsidTr="00DE46C7">
              <w:tc>
                <w:tcPr>
                  <w:tcW w:w="3115" w:type="dxa"/>
                </w:tcPr>
                <w:p w14:paraId="3F32DB87" w14:textId="77777777" w:rsidR="00AF339E" w:rsidRDefault="00AF339E" w:rsidP="00AF339E">
                  <w:pPr>
                    <w:pStyle w:val="Address"/>
                  </w:pPr>
                  <w:r>
                    <w:t>10 Plantagenet Way</w:t>
                  </w:r>
                </w:p>
                <w:p w14:paraId="7D6080CE" w14:textId="1D1C9F77" w:rsidR="00AF339E" w:rsidRDefault="00AF339E" w:rsidP="00AF339E">
                  <w:pPr>
                    <w:pStyle w:val="Address"/>
                  </w:pPr>
                  <w:r>
                    <w:t>Gillingham, Dorset SP8 4TD</w:t>
                  </w:r>
                </w:p>
              </w:tc>
              <w:tc>
                <w:tcPr>
                  <w:tcW w:w="3115" w:type="dxa"/>
                </w:tcPr>
                <w:p w14:paraId="5420AE36" w14:textId="77777777" w:rsidR="00AF339E" w:rsidRDefault="00AF339E" w:rsidP="00846D4F">
                  <w:pPr>
                    <w:pStyle w:val="Address"/>
                  </w:pPr>
                  <w:r>
                    <w:t>980 Hickory Grove Rd</w:t>
                  </w:r>
                </w:p>
                <w:p w14:paraId="7A3A5F1C" w14:textId="33FD89DB" w:rsidR="00AF339E" w:rsidRDefault="00AF339E" w:rsidP="00846D4F">
                  <w:pPr>
                    <w:pStyle w:val="Address"/>
                  </w:pPr>
                  <w:r>
                    <w:t>Gastonia, NC 28056</w:t>
                  </w:r>
                </w:p>
              </w:tc>
            </w:tr>
          </w:tbl>
          <w:p w14:paraId="5A567C9C" w14:textId="62C37A5E" w:rsidR="000629D5" w:rsidRDefault="000629D5" w:rsidP="00846D4F">
            <w:r w:rsidRPr="00BF09B3">
              <w:rPr>
                <w:lang w:val="en-GB" w:bidi="en-GB"/>
              </w:rPr>
              <w:t xml:space="preserve">Dear </w:t>
            </w:r>
            <w:r w:rsidR="00AF339E">
              <w:t>Sir/Mam</w:t>
            </w:r>
            <w:r w:rsidRPr="00BF09B3">
              <w:rPr>
                <w:lang w:val="en-GB" w:bidi="en-GB"/>
              </w:rPr>
              <w:t>,</w:t>
            </w:r>
          </w:p>
          <w:p w14:paraId="23058504" w14:textId="298920D7" w:rsidR="00846D4F" w:rsidRDefault="00AF339E" w:rsidP="00AF339E">
            <w:r>
              <w:t xml:space="preserve">I </w:t>
            </w:r>
            <w:r w:rsidR="0020720F">
              <w:t xml:space="preserve">am a 15-year IT veteran. Due to IBM downsizing, I have recently </w:t>
            </w:r>
            <w:proofErr w:type="gramStart"/>
            <w:r w:rsidR="0020720F">
              <w:t>retool</w:t>
            </w:r>
            <w:proofErr w:type="gramEnd"/>
            <w:r w:rsidR="0020720F">
              <w:t xml:space="preserve"> for web development.  I have coded across Windows, UNIX, Linux, and AIX platforms for over 7 years and have created both internal websites and applications. </w:t>
            </w:r>
          </w:p>
          <w:p w14:paraId="0CBDA00A" w14:textId="53CCA6A9" w:rsidR="0020720F" w:rsidRDefault="0020720F" w:rsidP="00AF339E">
            <w:r>
              <w:t>My career has developed from a DBA to Monitoring to Web and App development where I have demonstrated that no job is beyond learning. This was achieved through</w:t>
            </w:r>
            <w:r w:rsidR="007D2618">
              <w:t xml:space="preserve"> being a team player and a willingness to continually learn new things.</w:t>
            </w:r>
          </w:p>
          <w:p w14:paraId="0ECF0E67" w14:textId="7F80195A" w:rsidR="0020720F" w:rsidRDefault="007D2618" w:rsidP="007D2618">
            <w:pPr>
              <w:pStyle w:val="ListParagraph"/>
              <w:numPr>
                <w:ilvl w:val="0"/>
                <w:numId w:val="2"/>
              </w:numPr>
            </w:pPr>
            <w:r>
              <w:t>I am looking for a remote Web Developer job with:</w:t>
            </w:r>
          </w:p>
          <w:p w14:paraId="70597FB0" w14:textId="363CCF4F" w:rsidR="007D2618" w:rsidRDefault="007D2618" w:rsidP="007D2618">
            <w:pPr>
              <w:pStyle w:val="ListParagraph"/>
              <w:numPr>
                <w:ilvl w:val="0"/>
                <w:numId w:val="2"/>
              </w:numPr>
            </w:pPr>
            <w:r>
              <w:t>Hands-on experience with web development</w:t>
            </w:r>
          </w:p>
          <w:p w14:paraId="55E9D7EC" w14:textId="5E071972" w:rsidR="007D2618" w:rsidRDefault="007D2618" w:rsidP="007D2618">
            <w:pPr>
              <w:pStyle w:val="ListParagraph"/>
              <w:numPr>
                <w:ilvl w:val="0"/>
                <w:numId w:val="2"/>
              </w:numPr>
            </w:pPr>
            <w:r>
              <w:t>Knowledge of the latest technology in Full Stack</w:t>
            </w:r>
          </w:p>
          <w:p w14:paraId="5168199B" w14:textId="09E45D1C" w:rsidR="007D2618" w:rsidRDefault="007D2618" w:rsidP="007D2618">
            <w:pPr>
              <w:pStyle w:val="ListParagraph"/>
              <w:numPr>
                <w:ilvl w:val="0"/>
                <w:numId w:val="2"/>
              </w:numPr>
            </w:pPr>
            <w:r>
              <w:t>Excellent client facing skills and the ability to interpret client needs.</w:t>
            </w:r>
          </w:p>
          <w:p w14:paraId="18D4B2C5" w14:textId="17F81518" w:rsidR="007D2618" w:rsidRDefault="007D2618" w:rsidP="007D2618">
            <w:pPr>
              <w:pStyle w:val="ListParagraph"/>
              <w:numPr>
                <w:ilvl w:val="0"/>
                <w:numId w:val="2"/>
              </w:numPr>
            </w:pPr>
            <w:r>
              <w:t>A passion to learn and increase skills.</w:t>
            </w:r>
          </w:p>
          <w:p w14:paraId="234DFDE8" w14:textId="3624569B" w:rsidR="007D2618" w:rsidRDefault="007D2618" w:rsidP="007D2618">
            <w:pPr>
              <w:pStyle w:val="ListParagraph"/>
              <w:numPr>
                <w:ilvl w:val="0"/>
                <w:numId w:val="2"/>
              </w:numPr>
            </w:pPr>
            <w:r>
              <w:t>Team player who is not afraid to ask questions.</w:t>
            </w:r>
          </w:p>
          <w:p w14:paraId="2B1B5AB1" w14:textId="04EB3DD5" w:rsidR="007D2618" w:rsidRPr="00846D4F" w:rsidRDefault="007D2618" w:rsidP="007D2618">
            <w:pPr>
              <w:pStyle w:val="ListParagraph"/>
              <w:numPr>
                <w:ilvl w:val="0"/>
                <w:numId w:val="2"/>
              </w:numPr>
            </w:pPr>
            <w:r>
              <w:t>Takes responsibility and accountability.</w:t>
            </w:r>
          </w:p>
          <w:p w14:paraId="33F8968F" w14:textId="37EA39B8" w:rsidR="00846D4F" w:rsidRDefault="00953763" w:rsidP="00953763">
            <w:pPr>
              <w:pStyle w:val="ListBullet"/>
              <w:numPr>
                <w:ilvl w:val="0"/>
                <w:numId w:val="0"/>
              </w:numPr>
            </w:pPr>
            <w:r>
              <w:t xml:space="preserve">If so, then you need look no further. You will see from my enclosed CV that I meet </w:t>
            </w:r>
            <w:proofErr w:type="gramStart"/>
            <w:r>
              <w:t>all of</w:t>
            </w:r>
            <w:proofErr w:type="gramEnd"/>
            <w:r>
              <w:t xml:space="preserve"> these qualifications and more.</w:t>
            </w:r>
          </w:p>
          <w:p w14:paraId="2FB522E2" w14:textId="766AF309" w:rsidR="00953763" w:rsidRDefault="00953763" w:rsidP="00953763">
            <w:pPr>
              <w:pStyle w:val="ListBullet"/>
              <w:numPr>
                <w:ilvl w:val="0"/>
                <w:numId w:val="0"/>
              </w:numPr>
            </w:pPr>
            <w:r>
              <w:t>I would very much like to discuss opportunities with your company. To schedule and interview, please email. Email is faster than phone, as while studying or working I do not take phone calls. All calls are screen via answerphone due to the high volume I receive from agents.</w:t>
            </w:r>
          </w:p>
          <w:p w14:paraId="7FFA84E5" w14:textId="71D00807" w:rsidR="00953763" w:rsidRDefault="00953763" w:rsidP="00953763">
            <w:pPr>
              <w:pStyle w:val="ListBullet"/>
              <w:numPr>
                <w:ilvl w:val="0"/>
                <w:numId w:val="0"/>
              </w:numPr>
            </w:pPr>
            <w:r>
              <w:t>I am very happy to facetime between the hours of 07:00 and 17:00 US EST upon request.</w:t>
            </w:r>
          </w:p>
          <w:p w14:paraId="54D0E2E9" w14:textId="7B353090" w:rsidR="00953763" w:rsidRDefault="00953763" w:rsidP="00953763">
            <w:pPr>
              <w:pStyle w:val="ListBullet"/>
              <w:numPr>
                <w:ilvl w:val="0"/>
                <w:numId w:val="0"/>
              </w:numPr>
            </w:pPr>
            <w:r>
              <w:t>Thank you for taking the time to review my CV. I look forward to talking with you.</w:t>
            </w:r>
          </w:p>
          <w:p w14:paraId="4295009E" w14:textId="77777777" w:rsidR="00953763" w:rsidRPr="00846D4F" w:rsidRDefault="00953763" w:rsidP="00953763">
            <w:pPr>
              <w:pStyle w:val="ListBullet"/>
              <w:numPr>
                <w:ilvl w:val="0"/>
                <w:numId w:val="0"/>
              </w:numPr>
            </w:pPr>
          </w:p>
          <w:p w14:paraId="1DF47A64" w14:textId="17D55A4F" w:rsidR="000629D5" w:rsidRDefault="00953763" w:rsidP="00846D4F">
            <w:r>
              <w:t>Yours sincerely,</w:t>
            </w:r>
          </w:p>
          <w:p w14:paraId="6EF65559" w14:textId="77777777" w:rsidR="00953763" w:rsidRPr="00BF09B3" w:rsidRDefault="00953763" w:rsidP="00846D4F"/>
          <w:p w14:paraId="47081715" w14:textId="00EDCF6A" w:rsidR="000629D5" w:rsidRDefault="00953763" w:rsidP="00846D4F">
            <w:r>
              <w:t>Alasdair Hazen</w:t>
            </w:r>
          </w:p>
          <w:sdt>
            <w:sdtPr>
              <w:id w:val="1417443802"/>
              <w:placeholder>
                <w:docPart w:val="5341451660CA455182D23BF8DD2ACFD0"/>
              </w:placeholder>
              <w:temporary/>
              <w:showingPlcHdr/>
              <w15:appearance w15:val="hidden"/>
            </w:sdtPr>
            <w:sdtEndPr/>
            <w:sdtContent>
              <w:p w14:paraId="1C6A68C8" w14:textId="77777777" w:rsidR="000629D5" w:rsidRDefault="000629D5" w:rsidP="00846D4F">
                <w:r w:rsidRPr="000629D5">
                  <w:rPr>
                    <w:lang w:val="en-GB" w:bidi="en-GB"/>
                  </w:rPr>
                  <w:t>Enclosure</w:t>
                </w:r>
              </w:p>
            </w:sdtContent>
          </w:sdt>
        </w:tc>
      </w:tr>
      <w:tr w:rsidR="000629D5" w14:paraId="51B56CDA" w14:textId="77777777" w:rsidTr="003F130A">
        <w:trPr>
          <w:trHeight w:val="9504"/>
        </w:trPr>
        <w:tc>
          <w:tcPr>
            <w:tcW w:w="3865" w:type="dxa"/>
            <w:vAlign w:val="bottom"/>
          </w:tcPr>
          <w:p w14:paraId="48312E36" w14:textId="5A9818BF" w:rsidR="000629D5" w:rsidRPr="00A50956" w:rsidRDefault="00A50956" w:rsidP="00846D4F">
            <w:pPr>
              <w:pStyle w:val="Title"/>
              <w:rPr>
                <w:sz w:val="72"/>
                <w:szCs w:val="72"/>
              </w:rPr>
            </w:pPr>
            <w:r w:rsidRPr="00A50956">
              <w:rPr>
                <w:sz w:val="72"/>
                <w:szCs w:val="72"/>
              </w:rPr>
              <w:t>Alasdair Hazen</w:t>
            </w:r>
          </w:p>
          <w:p w14:paraId="21C696AD" w14:textId="2241B611" w:rsidR="000629D5" w:rsidRDefault="00A50956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Web Developer</w:t>
            </w:r>
          </w:p>
          <w:p w14:paraId="5A8F2225" w14:textId="77777777" w:rsidR="000629D5" w:rsidRDefault="000629D5" w:rsidP="000629D5"/>
          <w:p w14:paraId="17A36950" w14:textId="77777777" w:rsidR="00AF339E" w:rsidRDefault="00AF339E" w:rsidP="00AF339E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>
              <w:t>work authorization</w:t>
            </w:r>
          </w:p>
          <w:p w14:paraId="730BD96F" w14:textId="77777777" w:rsidR="00AF339E" w:rsidRDefault="00AF339E" w:rsidP="00AF339E">
            <w:r>
              <w:t>UK Work Visa – pending (Aug)</w:t>
            </w:r>
          </w:p>
          <w:p w14:paraId="28A15A15" w14:textId="416E17B8" w:rsidR="00AF339E" w:rsidRDefault="00AF339E" w:rsidP="00AF339E">
            <w:r>
              <w:t>US Citizen</w:t>
            </w:r>
            <w:r>
              <w:t xml:space="preserve"> Authorization</w:t>
            </w:r>
          </w:p>
          <w:p w14:paraId="51099AB0" w14:textId="77777777" w:rsidR="00AF339E" w:rsidRDefault="00AF339E" w:rsidP="00AF339E"/>
          <w:sdt>
            <w:sdtPr>
              <w:id w:val="-1954003311"/>
              <w:placeholder>
                <w:docPart w:val="A6EFFD5CB1CE4227821C31307235415B"/>
              </w:placeholder>
              <w:temporary/>
              <w:showingPlcHdr/>
              <w15:appearance w15:val="hidden"/>
            </w:sdtPr>
            <w:sdtContent>
              <w:p w14:paraId="78804194" w14:textId="77777777" w:rsidR="00AF339E" w:rsidRPr="00CB0055" w:rsidRDefault="00AF339E" w:rsidP="00AF339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9F293E4804249E68686FB7DB4453EB4"/>
              </w:placeholder>
              <w:temporary/>
              <w:showingPlcHdr/>
              <w15:appearance w15:val="hidden"/>
            </w:sdtPr>
            <w:sdtContent>
              <w:p w14:paraId="6B60BD54" w14:textId="77777777" w:rsidR="00AF339E" w:rsidRDefault="00AF339E" w:rsidP="00AF339E">
                <w:r w:rsidRPr="004D3011">
                  <w:t>PHONE:</w:t>
                </w:r>
              </w:p>
            </w:sdtContent>
          </w:sdt>
          <w:p w14:paraId="794C3560" w14:textId="77777777" w:rsidR="00AF339E" w:rsidRDefault="00AF339E" w:rsidP="00AF339E">
            <w:hyperlink r:id="rId12" w:tgtFrame="_blank" w:history="1">
              <w:r>
                <w:rPr>
                  <w:rStyle w:val="Hyperlink"/>
                  <w:rFonts w:ascii="Roboto" w:hAnsi="Roboto"/>
                  <w:color w:val="174EA6"/>
                  <w:spacing w:val="3"/>
                  <w:sz w:val="21"/>
                  <w:szCs w:val="21"/>
                  <w:shd w:val="clear" w:color="auto" w:fill="FFFFFF"/>
                </w:rPr>
                <w:t>07880435697</w:t>
              </w:r>
            </w:hyperlink>
          </w:p>
          <w:p w14:paraId="7BA8996F" w14:textId="77777777" w:rsidR="00AF339E" w:rsidRPr="004D3011" w:rsidRDefault="00AF339E" w:rsidP="00AF339E"/>
          <w:sdt>
            <w:sdtPr>
              <w:id w:val="-240260293"/>
              <w:placeholder>
                <w:docPart w:val="780EA21A3DA34B65A1DEB478A900DC7C"/>
              </w:placeholder>
              <w:temporary/>
              <w:showingPlcHdr/>
              <w15:appearance w15:val="hidden"/>
            </w:sdtPr>
            <w:sdtContent>
              <w:p w14:paraId="0E133761" w14:textId="77777777" w:rsidR="00AF339E" w:rsidRDefault="00AF339E" w:rsidP="00AF339E">
                <w:r w:rsidRPr="004D3011">
                  <w:t>EMAIL:</w:t>
                </w:r>
              </w:p>
            </w:sdtContent>
          </w:sdt>
          <w:p w14:paraId="1240480D" w14:textId="77777777" w:rsidR="00AF339E" w:rsidRDefault="00AF339E" w:rsidP="00AF339E">
            <w:hyperlink r:id="rId13" w:history="1">
              <w:r w:rsidRPr="00850641">
                <w:rPr>
                  <w:rStyle w:val="Hyperlink"/>
                </w:rPr>
                <w:t>Alasdair.Hazen@gmail.com</w:t>
              </w:r>
            </w:hyperlink>
          </w:p>
          <w:p w14:paraId="18DDD631" w14:textId="0FC7A8E8" w:rsidR="000629D5" w:rsidRPr="00846D4F" w:rsidRDefault="000629D5" w:rsidP="000629D5">
            <w:pPr>
              <w:pStyle w:val="Contactdetails"/>
              <w:rPr>
                <w:rStyle w:val="Hyperlink"/>
              </w:rPr>
            </w:pPr>
          </w:p>
        </w:tc>
        <w:tc>
          <w:tcPr>
            <w:tcW w:w="455" w:type="dxa"/>
          </w:tcPr>
          <w:p w14:paraId="116EC502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6188A1D6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381DC66E" w14:textId="77777777" w:rsidR="0043117B" w:rsidRPr="00846D4F" w:rsidRDefault="00DE46C7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6C9C" w14:textId="77777777" w:rsidR="00A50956" w:rsidRDefault="00A50956" w:rsidP="000C45FF">
      <w:r>
        <w:separator/>
      </w:r>
    </w:p>
  </w:endnote>
  <w:endnote w:type="continuationSeparator" w:id="0">
    <w:p w14:paraId="6837704C" w14:textId="77777777" w:rsidR="00A50956" w:rsidRDefault="00A5095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9761" w14:textId="77777777" w:rsidR="00A50956" w:rsidRDefault="00A50956" w:rsidP="000C45FF">
      <w:r>
        <w:separator/>
      </w:r>
    </w:p>
  </w:footnote>
  <w:footnote w:type="continuationSeparator" w:id="0">
    <w:p w14:paraId="048B179B" w14:textId="77777777" w:rsidR="00A50956" w:rsidRDefault="00A5095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B37E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34D5E61F" wp14:editId="0CE9F55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A7752"/>
    <w:multiLevelType w:val="hybridMultilevel"/>
    <w:tmpl w:val="934C3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200965">
    <w:abstractNumId w:val="1"/>
  </w:num>
  <w:num w:numId="2" w16cid:durableId="72799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56"/>
    <w:rsid w:val="00036450"/>
    <w:rsid w:val="00061C84"/>
    <w:rsid w:val="000629D5"/>
    <w:rsid w:val="00064B6A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0720F"/>
    <w:rsid w:val="002400EB"/>
    <w:rsid w:val="00244620"/>
    <w:rsid w:val="00256CF7"/>
    <w:rsid w:val="002B6B5B"/>
    <w:rsid w:val="0030481B"/>
    <w:rsid w:val="003F130A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7D2618"/>
    <w:rsid w:val="00802CA0"/>
    <w:rsid w:val="00846D4F"/>
    <w:rsid w:val="008C1736"/>
    <w:rsid w:val="00922D5C"/>
    <w:rsid w:val="00953763"/>
    <w:rsid w:val="009E7C63"/>
    <w:rsid w:val="00A10A67"/>
    <w:rsid w:val="00A2118D"/>
    <w:rsid w:val="00A50956"/>
    <w:rsid w:val="00AD76E2"/>
    <w:rsid w:val="00AF339E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DE46C7"/>
    <w:rsid w:val="00E25A26"/>
    <w:rsid w:val="00E55D74"/>
    <w:rsid w:val="00E866EC"/>
    <w:rsid w:val="00E93B74"/>
    <w:rsid w:val="00EB3A62"/>
    <w:rsid w:val="00F60274"/>
    <w:rsid w:val="00F77FB9"/>
    <w:rsid w:val="00FB068F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E8F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7D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lasdair.Haze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tel:+447880435697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sd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41451660CA455182D23BF8DD2AC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DAF70-6BA2-40E0-9178-5D26BF48D265}"/>
      </w:docPartPr>
      <w:docPartBody>
        <w:p w:rsidR="00000000" w:rsidRDefault="001B403E">
          <w:pPr>
            <w:pStyle w:val="5341451660CA455182D23BF8DD2ACFD0"/>
          </w:pPr>
          <w:r w:rsidRPr="000629D5">
            <w:rPr>
              <w:lang w:bidi="en-GB"/>
            </w:rPr>
            <w:t>Enclosure</w:t>
          </w:r>
        </w:p>
      </w:docPartBody>
    </w:docPart>
    <w:docPart>
      <w:docPartPr>
        <w:name w:val="A6EFFD5CB1CE4227821C31307235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AA38B-39C3-4F56-BAB6-2AFD05CF944C}"/>
      </w:docPartPr>
      <w:docPartBody>
        <w:p w:rsidR="00000000" w:rsidRDefault="001B403E" w:rsidP="001B403E">
          <w:pPr>
            <w:pStyle w:val="A6EFFD5CB1CE4227821C31307235415B"/>
          </w:pPr>
          <w:r w:rsidRPr="00CB0055">
            <w:t>Contact</w:t>
          </w:r>
        </w:p>
      </w:docPartBody>
    </w:docPart>
    <w:docPart>
      <w:docPartPr>
        <w:name w:val="C9F293E4804249E68686FB7DB4453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DEB7-DAEC-43AE-88C1-A09791349AC7}"/>
      </w:docPartPr>
      <w:docPartBody>
        <w:p w:rsidR="00000000" w:rsidRDefault="001B403E" w:rsidP="001B403E">
          <w:pPr>
            <w:pStyle w:val="C9F293E4804249E68686FB7DB4453EB4"/>
          </w:pPr>
          <w:r w:rsidRPr="004D3011">
            <w:t>PHONE:</w:t>
          </w:r>
        </w:p>
      </w:docPartBody>
    </w:docPart>
    <w:docPart>
      <w:docPartPr>
        <w:name w:val="780EA21A3DA34B65A1DEB478A900D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1B768-BCF2-40AC-8271-67A62A3F3ABA}"/>
      </w:docPartPr>
      <w:docPartBody>
        <w:p w:rsidR="00000000" w:rsidRDefault="001B403E" w:rsidP="001B403E">
          <w:pPr>
            <w:pStyle w:val="780EA21A3DA34B65A1DEB478A900DC7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3321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3E"/>
    <w:rsid w:val="001B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4698C098C1488BA630D9FEE59068BF">
    <w:name w:val="094698C098C1488BA630D9FEE59068BF"/>
  </w:style>
  <w:style w:type="paragraph" w:customStyle="1" w:styleId="F9FA67CAB36C4933A3B5BBCADCCBE75D">
    <w:name w:val="F9FA67CAB36C4933A3B5BBCADCCBE75D"/>
  </w:style>
  <w:style w:type="paragraph" w:customStyle="1" w:styleId="7731F8DAEF554E11B6A7AAF0B5C29056">
    <w:name w:val="7731F8DAEF554E11B6A7AAF0B5C29056"/>
  </w:style>
  <w:style w:type="paragraph" w:customStyle="1" w:styleId="6256D37C1B244E81B2489BF2B53CE610">
    <w:name w:val="6256D37C1B244E81B2489BF2B53CE610"/>
  </w:style>
  <w:style w:type="paragraph" w:customStyle="1" w:styleId="440BC787265A4F9D9F57FAFC1B457E74">
    <w:name w:val="440BC787265A4F9D9F57FAFC1B457E74"/>
  </w:style>
  <w:style w:type="paragraph" w:customStyle="1" w:styleId="3E3C614A108344ADBE2C352DB14C3F03">
    <w:name w:val="3E3C614A108344ADBE2C352DB14C3F03"/>
  </w:style>
  <w:style w:type="paragraph" w:customStyle="1" w:styleId="7C98F5631D17404DB1D652EB3D123290">
    <w:name w:val="7C98F5631D17404DB1D652EB3D123290"/>
  </w:style>
  <w:style w:type="paragraph" w:customStyle="1" w:styleId="ED5F32146B464DF6B5B6CC0B624D9A94">
    <w:name w:val="ED5F32146B464DF6B5B6CC0B624D9A94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42584ED23E7143BBA87B7FB631B54532">
    <w:name w:val="42584ED23E7143BBA87B7FB631B54532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F54536E5A4AA466EB0000FA3844DE23F">
    <w:name w:val="F54536E5A4AA466EB0000FA3844DE23F"/>
  </w:style>
  <w:style w:type="paragraph" w:customStyle="1" w:styleId="C10683ABB7FA4B9989648552914CCED6">
    <w:name w:val="C10683ABB7FA4B9989648552914CCED6"/>
  </w:style>
  <w:style w:type="paragraph" w:customStyle="1" w:styleId="5341451660CA455182D23BF8DD2ACFD0">
    <w:name w:val="5341451660CA455182D23BF8DD2ACFD0"/>
  </w:style>
  <w:style w:type="paragraph" w:customStyle="1" w:styleId="B72430F912404CFFAC21991DCDAA668B">
    <w:name w:val="B72430F912404CFFAC21991DCDAA668B"/>
  </w:style>
  <w:style w:type="paragraph" w:customStyle="1" w:styleId="D2226FCB827F4D14BC1FE9370F4053BA">
    <w:name w:val="D2226FCB827F4D14BC1FE9370F4053B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62F5136B45A4274B4F0DA5F2B445787">
    <w:name w:val="962F5136B45A4274B4F0DA5F2B445787"/>
  </w:style>
  <w:style w:type="paragraph" w:customStyle="1" w:styleId="DEFF5671796B4C94BE5F67218F400505">
    <w:name w:val="DEFF5671796B4C94BE5F67218F400505"/>
  </w:style>
  <w:style w:type="paragraph" w:customStyle="1" w:styleId="DB41EBB2215A4A51B5FB5D864138FAFF">
    <w:name w:val="DB41EBB2215A4A51B5FB5D864138FAFF"/>
  </w:style>
  <w:style w:type="paragraph" w:customStyle="1" w:styleId="1518F8B6108E40008E533DA1B0414601">
    <w:name w:val="1518F8B6108E40008E533DA1B0414601"/>
  </w:style>
  <w:style w:type="paragraph" w:customStyle="1" w:styleId="5B6A0382684E44CEA16134C995BB2A90">
    <w:name w:val="5B6A0382684E44CEA16134C995BB2A90"/>
  </w:style>
  <w:style w:type="paragraph" w:customStyle="1" w:styleId="71B6BE399CFF43E58167E64F23E24064">
    <w:name w:val="71B6BE399CFF43E58167E64F23E24064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DED224016C4940928C4A3996624FFEC9">
    <w:name w:val="DED224016C4940928C4A3996624FFEC9"/>
  </w:style>
  <w:style w:type="paragraph" w:customStyle="1" w:styleId="A6EFFD5CB1CE4227821C31307235415B">
    <w:name w:val="A6EFFD5CB1CE4227821C31307235415B"/>
    <w:rsid w:val="001B403E"/>
  </w:style>
  <w:style w:type="paragraph" w:customStyle="1" w:styleId="C9F293E4804249E68686FB7DB4453EB4">
    <w:name w:val="C9F293E4804249E68686FB7DB4453EB4"/>
    <w:rsid w:val="001B403E"/>
  </w:style>
  <w:style w:type="paragraph" w:customStyle="1" w:styleId="780EA21A3DA34B65A1DEB478A900DC7C">
    <w:name w:val="780EA21A3DA34B65A1DEB478A900DC7C"/>
    <w:rsid w:val="001B40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2022-06-07T09:35:00Z</dcterms:created>
  <dcterms:modified xsi:type="dcterms:W3CDTF">2022-06-07T10:01:00Z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